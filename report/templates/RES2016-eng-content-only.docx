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9E35B" w14:textId="77777777" w:rsidR="00C97AE0" w:rsidRPr="00E92A8F" w:rsidRDefault="00120C4A" w:rsidP="007F4A85">
      <w:pPr>
        <w:pStyle w:val="TABLEOFCONTENTS"/>
      </w:pPr>
      <w:bookmarkStart w:id="0" w:name="_GoBack"/>
      <w:bookmarkEnd w:id="0"/>
      <w:r w:rsidRPr="00E92A8F">
        <w:t>TABLE OF CONTENTS</w:t>
      </w:r>
      <w:r w:rsidR="002B6AFF" w:rsidRPr="00E92A8F">
        <w:t xml:space="preserve"> </w:t>
      </w:r>
      <w:r w:rsidR="007F4A85">
        <w:t xml:space="preserve">- </w:t>
      </w:r>
      <w:r w:rsidR="00A95A3D">
        <w:t>S</w:t>
      </w:r>
      <w:r w:rsidR="00D71476" w:rsidRPr="00E92A8F">
        <w:t>tyle</w:t>
      </w:r>
      <w:r w:rsidR="00EA1B8A">
        <w:t>:</w:t>
      </w:r>
      <w:r w:rsidR="00D71476" w:rsidRPr="00E92A8F">
        <w:t xml:space="preserve"> </w:t>
      </w:r>
      <w:r w:rsidR="00EF180A">
        <w:t>“</w:t>
      </w:r>
      <w:r w:rsidR="00D71476" w:rsidRPr="00E92A8F">
        <w:t>T</w:t>
      </w:r>
      <w:r w:rsidR="007F4A85">
        <w:t>ABLE OF CONTENTS</w:t>
      </w:r>
      <w:r w:rsidR="00EF180A">
        <w:t>”</w:t>
      </w:r>
      <w:r w:rsidR="00B11369">
        <w:t xml:space="preserve">: </w:t>
      </w:r>
      <w:r w:rsidR="00B11369">
        <w:rPr>
          <w:caps w:val="0"/>
        </w:rPr>
        <w:t xml:space="preserve">ARIAL, SIZE 12, BOLD, CENTERED, ALL CAPS, PARAGRAPH SPACING 18 PT (0.25 IN, 0.63 CM) BEFORE AND 6 PT (0.08 IN, </w:t>
      </w:r>
      <w:r w:rsidR="005F1692">
        <w:rPr>
          <w:caps w:val="0"/>
        </w:rPr>
        <w:t>0.21</w:t>
      </w:r>
      <w:r w:rsidR="00B11369">
        <w:rPr>
          <w:caps w:val="0"/>
        </w:rPr>
        <w:t> CM) AFTER</w:t>
      </w:r>
    </w:p>
    <w:p w14:paraId="75B407D3" w14:textId="77777777" w:rsidR="00616ECD" w:rsidRPr="00E92A8F" w:rsidRDefault="00C70828" w:rsidP="000F2020">
      <w:pPr>
        <w:pStyle w:val="BodyText"/>
        <w:rPr>
          <w:lang w:val="en-CA"/>
        </w:rPr>
      </w:pPr>
      <w:r w:rsidRPr="00E92A8F">
        <w:rPr>
          <w:lang w:val="en-CA"/>
        </w:rPr>
        <w:t xml:space="preserve">A </w:t>
      </w:r>
      <w:r w:rsidR="004C533C" w:rsidRPr="00E92A8F">
        <w:rPr>
          <w:lang w:val="en-CA"/>
        </w:rPr>
        <w:t>t</w:t>
      </w:r>
      <w:r w:rsidR="008A0D1F" w:rsidRPr="00E92A8F">
        <w:rPr>
          <w:lang w:val="en-CA"/>
        </w:rPr>
        <w:t xml:space="preserve">able of </w:t>
      </w:r>
      <w:r w:rsidR="004C533C" w:rsidRPr="00E92A8F">
        <w:rPr>
          <w:lang w:val="en-CA"/>
        </w:rPr>
        <w:t>c</w:t>
      </w:r>
      <w:r w:rsidR="00004F56" w:rsidRPr="00E92A8F">
        <w:rPr>
          <w:lang w:val="en-CA"/>
        </w:rPr>
        <w:t xml:space="preserve">ontents </w:t>
      </w:r>
      <w:r w:rsidRPr="00E92A8F">
        <w:rPr>
          <w:lang w:val="en-CA"/>
        </w:rPr>
        <w:t xml:space="preserve">is </w:t>
      </w:r>
      <w:r w:rsidR="008A0D1F" w:rsidRPr="00E92A8F">
        <w:rPr>
          <w:lang w:val="en-CA"/>
        </w:rPr>
        <w:t>recommended, especially when several topics are addre</w:t>
      </w:r>
      <w:r w:rsidR="008C7A8D" w:rsidRPr="00E92A8F">
        <w:rPr>
          <w:lang w:val="en-CA"/>
        </w:rPr>
        <w:t xml:space="preserve">ssed and the document is </w:t>
      </w:r>
      <w:r w:rsidR="00004F56" w:rsidRPr="00E92A8F">
        <w:rPr>
          <w:lang w:val="en-CA"/>
        </w:rPr>
        <w:t>long</w:t>
      </w:r>
      <w:r w:rsidR="008A0D1F" w:rsidRPr="00E92A8F">
        <w:rPr>
          <w:lang w:val="en-CA"/>
        </w:rPr>
        <w:t>.</w:t>
      </w:r>
      <w:r w:rsidR="00754EF0" w:rsidRPr="00E92A8F">
        <w:rPr>
          <w:lang w:val="en-CA"/>
        </w:rPr>
        <w:t xml:space="preserve"> </w:t>
      </w:r>
      <w:r w:rsidR="008A0D1F" w:rsidRPr="00E92A8F">
        <w:rPr>
          <w:lang w:val="en-CA"/>
        </w:rPr>
        <w:t xml:space="preserve">Typically, only the top </w:t>
      </w:r>
      <w:r w:rsidR="00664D30" w:rsidRPr="00E92A8F">
        <w:rPr>
          <w:lang w:val="en-CA"/>
        </w:rPr>
        <w:t xml:space="preserve">three </w:t>
      </w:r>
      <w:r w:rsidR="00D71476" w:rsidRPr="00E92A8F">
        <w:rPr>
          <w:lang w:val="en-CA"/>
        </w:rPr>
        <w:t>level headings are listed in a</w:t>
      </w:r>
      <w:r w:rsidR="008A0D1F" w:rsidRPr="00E92A8F">
        <w:rPr>
          <w:lang w:val="en-CA"/>
        </w:rPr>
        <w:t xml:space="preserve"> Table of Contents.</w:t>
      </w:r>
    </w:p>
    <w:p w14:paraId="169D2DD4" w14:textId="77777777" w:rsidR="001177E8" w:rsidRPr="00E92A8F" w:rsidRDefault="001177E8" w:rsidP="001177E8">
      <w:pPr>
        <w:pStyle w:val="BodyText"/>
        <w:rPr>
          <w:rFonts w:cs="Arial"/>
        </w:rPr>
      </w:pPr>
      <w:r w:rsidRPr="00E92A8F">
        <w:t>Lists of tables and figures</w:t>
      </w:r>
      <w:r w:rsidR="00BB2974" w:rsidRPr="00E92A8F">
        <w:t xml:space="preserve"> (if necessary)</w:t>
      </w:r>
      <w:r w:rsidRPr="00E92A8F">
        <w:t xml:space="preserve"> must </w:t>
      </w:r>
      <w:r w:rsidR="003252DA" w:rsidRPr="00E92A8F">
        <w:t xml:space="preserve">also </w:t>
      </w:r>
      <w:r w:rsidRPr="00E92A8F">
        <w:t>follow the same format as the ToC.</w:t>
      </w:r>
    </w:p>
    <w:p w14:paraId="26F3E161" w14:textId="77777777" w:rsidR="00CE4E19" w:rsidRDefault="000821A4">
      <w:pPr>
        <w:pStyle w:val="TOC1"/>
        <w:rPr>
          <w:rFonts w:asciiTheme="minorHAnsi" w:eastAsiaTheme="minorEastAsia" w:hAnsiTheme="minorHAnsi" w:cstheme="minorBidi"/>
          <w:caps w:val="0"/>
          <w:noProof/>
          <w:szCs w:val="22"/>
          <w:lang w:val="en-CA" w:eastAsia="en-CA"/>
        </w:rPr>
      </w:pPr>
      <w:r>
        <w:rPr>
          <w:rFonts w:cs="Arial"/>
        </w:rPr>
        <w:fldChar w:fldCharType="begin"/>
      </w:r>
      <w:r>
        <w:rPr>
          <w:rFonts w:cs="Arial"/>
        </w:rPr>
        <w:instrText xml:space="preserve"> TOC \o "1-3" \h \z \u </w:instrText>
      </w:r>
      <w:r>
        <w:rPr>
          <w:rFonts w:cs="Arial"/>
        </w:rPr>
        <w:fldChar w:fldCharType="separate"/>
      </w:r>
      <w:hyperlink w:anchor="_Toc436984907" w:history="1">
        <w:r w:rsidR="00CE4E19" w:rsidRPr="00546D2B">
          <w:rPr>
            <w:rStyle w:val="Hyperlink"/>
            <w:noProof/>
          </w:rPr>
          <w:t>ABSTRACT – STYLE “HEADING 1”: ARIAL, SIZE 12, BOLD, CENTERED, ALL CAPS, PARAGRAPH SPACING 18 PT (0.25 IN, 0.63 CM) BEFORE AND 6 PT (0.08 IN, 0.21 CM) AFTER</w:t>
        </w:r>
        <w:r w:rsidR="00CE4E19">
          <w:rPr>
            <w:noProof/>
            <w:webHidden/>
          </w:rPr>
          <w:tab/>
        </w:r>
        <w:r w:rsidR="00CE4E19">
          <w:rPr>
            <w:noProof/>
            <w:webHidden/>
          </w:rPr>
          <w:fldChar w:fldCharType="begin"/>
        </w:r>
        <w:r w:rsidR="00CE4E19">
          <w:rPr>
            <w:noProof/>
            <w:webHidden/>
          </w:rPr>
          <w:instrText xml:space="preserve"> PAGEREF _Toc436984907 \h </w:instrText>
        </w:r>
        <w:r w:rsidR="00CE4E19">
          <w:rPr>
            <w:noProof/>
            <w:webHidden/>
          </w:rPr>
        </w:r>
        <w:r w:rsidR="00CE4E19">
          <w:rPr>
            <w:noProof/>
            <w:webHidden/>
          </w:rPr>
          <w:fldChar w:fldCharType="separate"/>
        </w:r>
        <w:r w:rsidR="00CE4E19">
          <w:rPr>
            <w:noProof/>
            <w:webHidden/>
          </w:rPr>
          <w:t>iv</w:t>
        </w:r>
        <w:r w:rsidR="00CE4E19">
          <w:rPr>
            <w:noProof/>
            <w:webHidden/>
          </w:rPr>
          <w:fldChar w:fldCharType="end"/>
        </w:r>
      </w:hyperlink>
    </w:p>
    <w:p w14:paraId="751A0506" w14:textId="77777777" w:rsidR="00CE4E19" w:rsidRDefault="00B25C68">
      <w:pPr>
        <w:pStyle w:val="TOC1"/>
        <w:rPr>
          <w:rFonts w:asciiTheme="minorHAnsi" w:eastAsiaTheme="minorEastAsia" w:hAnsiTheme="minorHAnsi" w:cstheme="minorBidi"/>
          <w:caps w:val="0"/>
          <w:noProof/>
          <w:szCs w:val="22"/>
          <w:lang w:val="en-CA" w:eastAsia="en-CA"/>
        </w:rPr>
      </w:pPr>
      <w:hyperlink w:anchor="_Toc436984908" w:history="1">
        <w:r w:rsidR="00CE4E19" w:rsidRPr="00546D2B">
          <w:rPr>
            <w:rStyle w:val="Hyperlink"/>
            <w:noProof/>
            <w:lang w:val="fr-CA"/>
          </w:rPr>
          <w:t>RÉSUMÉ - STYLE : « HEADING 1 »</w:t>
        </w:r>
        <w:r w:rsidR="00CE4E19">
          <w:rPr>
            <w:noProof/>
            <w:webHidden/>
          </w:rPr>
          <w:tab/>
        </w:r>
        <w:r w:rsidR="00CE4E19">
          <w:rPr>
            <w:noProof/>
            <w:webHidden/>
          </w:rPr>
          <w:fldChar w:fldCharType="begin"/>
        </w:r>
        <w:r w:rsidR="00CE4E19">
          <w:rPr>
            <w:noProof/>
            <w:webHidden/>
          </w:rPr>
          <w:instrText xml:space="preserve"> PAGEREF _Toc436984908 \h </w:instrText>
        </w:r>
        <w:r w:rsidR="00CE4E19">
          <w:rPr>
            <w:noProof/>
            <w:webHidden/>
          </w:rPr>
        </w:r>
        <w:r w:rsidR="00CE4E19">
          <w:rPr>
            <w:noProof/>
            <w:webHidden/>
          </w:rPr>
          <w:fldChar w:fldCharType="separate"/>
        </w:r>
        <w:r w:rsidR="00CE4E19">
          <w:rPr>
            <w:noProof/>
            <w:webHidden/>
          </w:rPr>
          <w:t>v</w:t>
        </w:r>
        <w:r w:rsidR="00CE4E19">
          <w:rPr>
            <w:noProof/>
            <w:webHidden/>
          </w:rPr>
          <w:fldChar w:fldCharType="end"/>
        </w:r>
      </w:hyperlink>
    </w:p>
    <w:p w14:paraId="023FBFA1" w14:textId="77777777" w:rsidR="00CE4E19" w:rsidRDefault="00B25C68">
      <w:pPr>
        <w:pStyle w:val="TOC1"/>
        <w:rPr>
          <w:rFonts w:asciiTheme="minorHAnsi" w:eastAsiaTheme="minorEastAsia" w:hAnsiTheme="minorHAnsi" w:cstheme="minorBidi"/>
          <w:caps w:val="0"/>
          <w:noProof/>
          <w:szCs w:val="22"/>
          <w:lang w:val="en-CA" w:eastAsia="en-CA"/>
        </w:rPr>
      </w:pPr>
      <w:hyperlink w:anchor="_Toc436984909" w:history="1">
        <w:r w:rsidR="00CE4E19" w:rsidRPr="00546D2B">
          <w:rPr>
            <w:rStyle w:val="Hyperlink"/>
            <w:noProof/>
          </w:rPr>
          <w:t>TRANSLATION</w:t>
        </w:r>
        <w:r w:rsidR="00CE4E19">
          <w:rPr>
            <w:noProof/>
            <w:webHidden/>
          </w:rPr>
          <w:tab/>
        </w:r>
        <w:r w:rsidR="00CE4E19">
          <w:rPr>
            <w:noProof/>
            <w:webHidden/>
          </w:rPr>
          <w:fldChar w:fldCharType="begin"/>
        </w:r>
        <w:r w:rsidR="00CE4E19">
          <w:rPr>
            <w:noProof/>
            <w:webHidden/>
          </w:rPr>
          <w:instrText xml:space="preserve"> PAGEREF _Toc436984909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14:paraId="62A72E1F" w14:textId="77777777" w:rsidR="00CE4E19" w:rsidRDefault="00B25C68">
      <w:pPr>
        <w:pStyle w:val="TOC1"/>
        <w:rPr>
          <w:rFonts w:asciiTheme="minorHAnsi" w:eastAsiaTheme="minorEastAsia" w:hAnsiTheme="minorHAnsi" w:cstheme="minorBidi"/>
          <w:caps w:val="0"/>
          <w:noProof/>
          <w:szCs w:val="22"/>
          <w:lang w:val="en-CA" w:eastAsia="en-CA"/>
        </w:rPr>
      </w:pPr>
      <w:hyperlink w:anchor="_Toc436984910" w:history="1">
        <w:r w:rsidR="00CE4E19" w:rsidRPr="00546D2B">
          <w:rPr>
            <w:rStyle w:val="Hyperlink"/>
            <w:noProof/>
          </w:rPr>
          <w:t>DEDICATIONS</w:t>
        </w:r>
        <w:r w:rsidR="00CE4E19">
          <w:rPr>
            <w:noProof/>
            <w:webHidden/>
          </w:rPr>
          <w:tab/>
        </w:r>
        <w:r w:rsidR="00CE4E19">
          <w:rPr>
            <w:noProof/>
            <w:webHidden/>
          </w:rPr>
          <w:fldChar w:fldCharType="begin"/>
        </w:r>
        <w:r w:rsidR="00CE4E19">
          <w:rPr>
            <w:noProof/>
            <w:webHidden/>
          </w:rPr>
          <w:instrText xml:space="preserve"> PAGEREF _Toc436984910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14:paraId="42A142AA" w14:textId="77777777" w:rsidR="00CE4E19" w:rsidRDefault="00B25C68">
      <w:pPr>
        <w:pStyle w:val="TOC1"/>
        <w:rPr>
          <w:rFonts w:asciiTheme="minorHAnsi" w:eastAsiaTheme="minorEastAsia" w:hAnsiTheme="minorHAnsi" w:cstheme="minorBidi"/>
          <w:caps w:val="0"/>
          <w:noProof/>
          <w:szCs w:val="22"/>
          <w:lang w:val="en-CA" w:eastAsia="en-CA"/>
        </w:rPr>
      </w:pPr>
      <w:hyperlink w:anchor="_Toc436984911" w:history="1">
        <w:r w:rsidR="00CE4E19" w:rsidRPr="00546D2B">
          <w:rPr>
            <w:rStyle w:val="Hyperlink"/>
            <w:noProof/>
          </w:rPr>
          <w:t>WEB ACCESSIBILITY NOTES</w:t>
        </w:r>
        <w:r w:rsidR="00CE4E19">
          <w:rPr>
            <w:noProof/>
            <w:webHidden/>
          </w:rPr>
          <w:tab/>
        </w:r>
        <w:r w:rsidR="00CE4E19">
          <w:rPr>
            <w:noProof/>
            <w:webHidden/>
          </w:rPr>
          <w:fldChar w:fldCharType="begin"/>
        </w:r>
        <w:r w:rsidR="00CE4E19">
          <w:rPr>
            <w:noProof/>
            <w:webHidden/>
          </w:rPr>
          <w:instrText xml:space="preserve"> PAGEREF _Toc436984911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14:paraId="3F8757B6" w14:textId="77777777" w:rsidR="00CE4E19" w:rsidRDefault="00B25C68">
      <w:pPr>
        <w:pStyle w:val="TOC1"/>
        <w:rPr>
          <w:rFonts w:asciiTheme="minorHAnsi" w:eastAsiaTheme="minorEastAsia" w:hAnsiTheme="minorHAnsi" w:cstheme="minorBidi"/>
          <w:caps w:val="0"/>
          <w:noProof/>
          <w:szCs w:val="22"/>
          <w:lang w:val="en-CA" w:eastAsia="en-CA"/>
        </w:rPr>
      </w:pPr>
      <w:hyperlink w:anchor="_Toc436984912" w:history="1">
        <w:r w:rsidR="00CE4E19" w:rsidRPr="00546D2B">
          <w:rPr>
            <w:rStyle w:val="Hyperlink"/>
            <w:noProof/>
          </w:rPr>
          <w:t>REFERENCES CITED</w:t>
        </w:r>
        <w:r w:rsidR="00CE4E19">
          <w:rPr>
            <w:noProof/>
            <w:webHidden/>
          </w:rPr>
          <w:tab/>
        </w:r>
        <w:r w:rsidR="00CE4E19">
          <w:rPr>
            <w:noProof/>
            <w:webHidden/>
          </w:rPr>
          <w:fldChar w:fldCharType="begin"/>
        </w:r>
        <w:r w:rsidR="00CE4E19">
          <w:rPr>
            <w:noProof/>
            <w:webHidden/>
          </w:rPr>
          <w:instrText xml:space="preserve"> PAGEREF _Toc436984912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14:paraId="463CC6CB" w14:textId="77777777" w:rsidR="00CE4E19" w:rsidRDefault="00B25C68">
      <w:pPr>
        <w:pStyle w:val="TOC1"/>
        <w:rPr>
          <w:rFonts w:asciiTheme="minorHAnsi" w:eastAsiaTheme="minorEastAsia" w:hAnsiTheme="minorHAnsi" w:cstheme="minorBidi"/>
          <w:caps w:val="0"/>
          <w:noProof/>
          <w:szCs w:val="22"/>
          <w:lang w:val="en-CA" w:eastAsia="en-CA"/>
        </w:rPr>
      </w:pPr>
      <w:hyperlink w:anchor="_Toc436984913" w:history="1">
        <w:r w:rsidR="00CE4E19" w:rsidRPr="00546D2B">
          <w:rPr>
            <w:rStyle w:val="Hyperlink"/>
            <w:noProof/>
          </w:rPr>
          <w:t>APPENDICES</w:t>
        </w:r>
        <w:r w:rsidR="00CE4E19">
          <w:rPr>
            <w:noProof/>
            <w:webHidden/>
          </w:rPr>
          <w:tab/>
        </w:r>
        <w:r w:rsidR="00CE4E19">
          <w:rPr>
            <w:noProof/>
            <w:webHidden/>
          </w:rPr>
          <w:fldChar w:fldCharType="begin"/>
        </w:r>
        <w:r w:rsidR="00CE4E19">
          <w:rPr>
            <w:noProof/>
            <w:webHidden/>
          </w:rPr>
          <w:instrText xml:space="preserve"> PAGEREF _Toc436984913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14:paraId="24A3463F" w14:textId="77777777" w:rsidR="00CE4E19" w:rsidRDefault="00B25C68">
      <w:pPr>
        <w:pStyle w:val="TOC1"/>
        <w:rPr>
          <w:rFonts w:asciiTheme="minorHAnsi" w:eastAsiaTheme="minorEastAsia" w:hAnsiTheme="minorHAnsi" w:cstheme="minorBidi"/>
          <w:caps w:val="0"/>
          <w:noProof/>
          <w:szCs w:val="22"/>
          <w:lang w:val="en-CA" w:eastAsia="en-CA"/>
        </w:rPr>
      </w:pPr>
      <w:hyperlink w:anchor="_Toc436984914" w:history="1">
        <w:r w:rsidR="00CE4E19" w:rsidRPr="00546D2B">
          <w:rPr>
            <w:rStyle w:val="Hyperlink"/>
            <w:noProof/>
          </w:rPr>
          <w:t>LAYOUT REQUIREMENTS (FORMATTING AND STYLES)</w:t>
        </w:r>
        <w:r w:rsidR="00CE4E19">
          <w:rPr>
            <w:noProof/>
            <w:webHidden/>
          </w:rPr>
          <w:tab/>
        </w:r>
        <w:r w:rsidR="00CE4E19">
          <w:rPr>
            <w:noProof/>
            <w:webHidden/>
          </w:rPr>
          <w:fldChar w:fldCharType="begin"/>
        </w:r>
        <w:r w:rsidR="00CE4E19">
          <w:rPr>
            <w:noProof/>
            <w:webHidden/>
          </w:rPr>
          <w:instrText xml:space="preserve"> PAGEREF _Toc436984914 \h </w:instrText>
        </w:r>
        <w:r w:rsidR="00CE4E19">
          <w:rPr>
            <w:noProof/>
            <w:webHidden/>
          </w:rPr>
        </w:r>
        <w:r w:rsidR="00CE4E19">
          <w:rPr>
            <w:noProof/>
            <w:webHidden/>
          </w:rPr>
          <w:fldChar w:fldCharType="separate"/>
        </w:r>
        <w:r w:rsidR="00CE4E19">
          <w:rPr>
            <w:noProof/>
            <w:webHidden/>
          </w:rPr>
          <w:t>2</w:t>
        </w:r>
        <w:r w:rsidR="00CE4E19">
          <w:rPr>
            <w:noProof/>
            <w:webHidden/>
          </w:rPr>
          <w:fldChar w:fldCharType="end"/>
        </w:r>
      </w:hyperlink>
    </w:p>
    <w:p w14:paraId="26CA92F7" w14:textId="77777777" w:rsidR="00CE4E19" w:rsidRDefault="00B25C68">
      <w:pPr>
        <w:pStyle w:val="TOC1"/>
        <w:rPr>
          <w:rFonts w:asciiTheme="minorHAnsi" w:eastAsiaTheme="minorEastAsia" w:hAnsiTheme="minorHAnsi" w:cstheme="minorBidi"/>
          <w:caps w:val="0"/>
          <w:noProof/>
          <w:szCs w:val="22"/>
          <w:lang w:val="en-CA" w:eastAsia="en-CA"/>
        </w:rPr>
      </w:pPr>
      <w:hyperlink w:anchor="_Toc436984915" w:history="1">
        <w:r w:rsidR="00CE4E19" w:rsidRPr="00546D2B">
          <w:rPr>
            <w:rStyle w:val="Hyperlink"/>
            <w:noProof/>
          </w:rPr>
          <w:t>HEADING 1: ARIAL, SIZE 12, BOLD, CENTERED, ALL CAPS,  PARAGRAPH SPACING 18 PT (0.25 IN, 0.63 CM) BEFORE AND 6 PT (0.08 IN, 0.21 CM) AFTER</w:t>
        </w:r>
        <w:r w:rsidR="00CE4E19">
          <w:rPr>
            <w:noProof/>
            <w:webHidden/>
          </w:rPr>
          <w:tab/>
        </w:r>
        <w:r w:rsidR="00CE4E19">
          <w:rPr>
            <w:noProof/>
            <w:webHidden/>
          </w:rPr>
          <w:fldChar w:fldCharType="begin"/>
        </w:r>
        <w:r w:rsidR="00CE4E19">
          <w:rPr>
            <w:noProof/>
            <w:webHidden/>
          </w:rPr>
          <w:instrText xml:space="preserve"> PAGEREF _Toc436984915 \h </w:instrText>
        </w:r>
        <w:r w:rsidR="00CE4E19">
          <w:rPr>
            <w:noProof/>
            <w:webHidden/>
          </w:rPr>
        </w:r>
        <w:r w:rsidR="00CE4E19">
          <w:rPr>
            <w:noProof/>
            <w:webHidden/>
          </w:rPr>
          <w:fldChar w:fldCharType="separate"/>
        </w:r>
        <w:r w:rsidR="00CE4E19">
          <w:rPr>
            <w:noProof/>
            <w:webHidden/>
          </w:rPr>
          <w:t>2</w:t>
        </w:r>
        <w:r w:rsidR="00CE4E19">
          <w:rPr>
            <w:noProof/>
            <w:webHidden/>
          </w:rPr>
          <w:fldChar w:fldCharType="end"/>
        </w:r>
      </w:hyperlink>
    </w:p>
    <w:p w14:paraId="4474CA6C" w14:textId="77777777" w:rsidR="00CE4E19" w:rsidRDefault="00B25C68">
      <w:pPr>
        <w:pStyle w:val="TOC2"/>
        <w:rPr>
          <w:rFonts w:asciiTheme="minorHAnsi" w:eastAsiaTheme="minorEastAsia" w:hAnsiTheme="minorHAnsi" w:cstheme="minorBidi"/>
          <w:caps w:val="0"/>
          <w:noProof/>
          <w:szCs w:val="22"/>
          <w:lang w:val="en-CA" w:eastAsia="en-CA"/>
        </w:rPr>
      </w:pPr>
      <w:hyperlink w:anchor="_Toc436984916" w:history="1">
        <w:r w:rsidR="00CE4E19" w:rsidRPr="00546D2B">
          <w:rPr>
            <w:rStyle w:val="Hyperlink"/>
            <w:noProof/>
          </w:rPr>
          <w:t>HEADING 2: ARIAL, SIZE 12, BOLD, LEFT ALIGNED, ALL CAPS, PARAGRAPH SPACING 12 PT (0.17 IN, 0.42 CM) BEFORE AND 6 PT (0.08 IN, 0.21 CM) AFTER</w:t>
        </w:r>
        <w:r w:rsidR="00CE4E19">
          <w:rPr>
            <w:noProof/>
            <w:webHidden/>
          </w:rPr>
          <w:tab/>
        </w:r>
        <w:r w:rsidR="00CE4E19">
          <w:rPr>
            <w:noProof/>
            <w:webHidden/>
          </w:rPr>
          <w:fldChar w:fldCharType="begin"/>
        </w:r>
        <w:r w:rsidR="00CE4E19">
          <w:rPr>
            <w:noProof/>
            <w:webHidden/>
          </w:rPr>
          <w:instrText xml:space="preserve"> PAGEREF _Toc436984916 \h </w:instrText>
        </w:r>
        <w:r w:rsidR="00CE4E19">
          <w:rPr>
            <w:noProof/>
            <w:webHidden/>
          </w:rPr>
        </w:r>
        <w:r w:rsidR="00CE4E19">
          <w:rPr>
            <w:noProof/>
            <w:webHidden/>
          </w:rPr>
          <w:fldChar w:fldCharType="separate"/>
        </w:r>
        <w:r w:rsidR="00CE4E19">
          <w:rPr>
            <w:noProof/>
            <w:webHidden/>
          </w:rPr>
          <w:t>2</w:t>
        </w:r>
        <w:r w:rsidR="00CE4E19">
          <w:rPr>
            <w:noProof/>
            <w:webHidden/>
          </w:rPr>
          <w:fldChar w:fldCharType="end"/>
        </w:r>
      </w:hyperlink>
    </w:p>
    <w:p w14:paraId="4F867005" w14:textId="77777777" w:rsidR="00CE4E19" w:rsidRDefault="00B25C68">
      <w:pPr>
        <w:pStyle w:val="TOC3"/>
        <w:tabs>
          <w:tab w:val="right" w:leader="dot" w:pos="9350"/>
        </w:tabs>
        <w:rPr>
          <w:rFonts w:asciiTheme="minorHAnsi" w:eastAsiaTheme="minorEastAsia" w:hAnsiTheme="minorHAnsi" w:cstheme="minorBidi"/>
          <w:noProof/>
          <w:lang w:val="en-CA" w:eastAsia="en-CA"/>
        </w:rPr>
      </w:pPr>
      <w:hyperlink w:anchor="_Toc436984917" w:history="1">
        <w:r w:rsidR="00CE4E19" w:rsidRPr="00546D2B">
          <w:rPr>
            <w:rStyle w:val="Hyperlink"/>
            <w:noProof/>
            <w:lang w:val="en-CA"/>
          </w:rPr>
          <w:t>Heading 3: Arial, size 12, bold, left-aligned, paragraph spacing 12 pt (0.17 in, 0.42 cm) before and 6 pt (0.08 in, 0.21 cm) after</w:t>
        </w:r>
        <w:r w:rsidR="00CE4E19">
          <w:rPr>
            <w:noProof/>
            <w:webHidden/>
          </w:rPr>
          <w:tab/>
        </w:r>
        <w:r w:rsidR="00CE4E19">
          <w:rPr>
            <w:noProof/>
            <w:webHidden/>
          </w:rPr>
          <w:fldChar w:fldCharType="begin"/>
        </w:r>
        <w:r w:rsidR="00CE4E19">
          <w:rPr>
            <w:noProof/>
            <w:webHidden/>
          </w:rPr>
          <w:instrText xml:space="preserve"> PAGEREF _Toc436984917 \h </w:instrText>
        </w:r>
        <w:r w:rsidR="00CE4E19">
          <w:rPr>
            <w:noProof/>
            <w:webHidden/>
          </w:rPr>
        </w:r>
        <w:r w:rsidR="00CE4E19">
          <w:rPr>
            <w:noProof/>
            <w:webHidden/>
          </w:rPr>
          <w:fldChar w:fldCharType="separate"/>
        </w:r>
        <w:r w:rsidR="00CE4E19">
          <w:rPr>
            <w:noProof/>
            <w:webHidden/>
          </w:rPr>
          <w:t>2</w:t>
        </w:r>
        <w:r w:rsidR="00CE4E19">
          <w:rPr>
            <w:noProof/>
            <w:webHidden/>
          </w:rPr>
          <w:fldChar w:fldCharType="end"/>
        </w:r>
      </w:hyperlink>
    </w:p>
    <w:p w14:paraId="73844109" w14:textId="77777777" w:rsidR="000F2369" w:rsidRPr="00E92A8F" w:rsidRDefault="000821A4" w:rsidP="001177E8">
      <w:pPr>
        <w:pStyle w:val="BodyText"/>
        <w:rPr>
          <w:sz w:val="6"/>
          <w:szCs w:val="6"/>
        </w:rPr>
      </w:pPr>
      <w:r>
        <w:rPr>
          <w:rFonts w:cs="Arial"/>
          <w:caps/>
        </w:rPr>
        <w:fldChar w:fldCharType="end"/>
      </w:r>
      <w:r w:rsidR="00120C4A" w:rsidRPr="00E92A8F">
        <w:br w:type="page"/>
      </w:r>
    </w:p>
    <w:p w14:paraId="33BFF294" w14:textId="77777777" w:rsidR="00A95A3D" w:rsidRDefault="003D0997" w:rsidP="00A95A3D">
      <w:pPr>
        <w:pStyle w:val="Heading1"/>
      </w:pPr>
      <w:bookmarkStart w:id="1" w:name="_Toc436984907"/>
      <w:r>
        <w:rPr>
          <w:caps w:val="0"/>
        </w:rPr>
        <w:lastRenderedPageBreak/>
        <w:t xml:space="preserve">ABSTRACT </w:t>
      </w:r>
      <w:r w:rsidR="00A95A3D">
        <w:rPr>
          <w:caps w:val="0"/>
        </w:rPr>
        <w:t>–</w:t>
      </w:r>
      <w:r>
        <w:rPr>
          <w:caps w:val="0"/>
        </w:rPr>
        <w:t xml:space="preserve"> </w:t>
      </w:r>
      <w:r w:rsidR="00A95A3D">
        <w:rPr>
          <w:caps w:val="0"/>
        </w:rPr>
        <w:t xml:space="preserve">STYLE </w:t>
      </w:r>
      <w:r w:rsidRPr="00B11369">
        <w:rPr>
          <w:caps w:val="0"/>
        </w:rPr>
        <w:t>“HEADING 1”</w:t>
      </w:r>
      <w:r w:rsidR="00A95A3D">
        <w:rPr>
          <w:caps w:val="0"/>
        </w:rPr>
        <w:t>: A</w:t>
      </w:r>
      <w:r w:rsidR="00A95A3D" w:rsidRPr="00281BE0">
        <w:rPr>
          <w:caps w:val="0"/>
        </w:rPr>
        <w:t xml:space="preserve">RIAL, SIZE 12, BOLD, </w:t>
      </w:r>
      <w:r w:rsidR="00A95A3D">
        <w:rPr>
          <w:caps w:val="0"/>
        </w:rPr>
        <w:t>CENTERED</w:t>
      </w:r>
      <w:r w:rsidR="00A95A3D" w:rsidRPr="00281BE0">
        <w:rPr>
          <w:caps w:val="0"/>
        </w:rPr>
        <w:t>, ALL CAPS,</w:t>
      </w:r>
      <w:r w:rsidR="00A95A3D">
        <w:rPr>
          <w:caps w:val="0"/>
        </w:rPr>
        <w:t xml:space="preserve"> </w:t>
      </w:r>
      <w:r w:rsidR="00A95A3D" w:rsidRPr="00281BE0">
        <w:rPr>
          <w:caps w:val="0"/>
        </w:rPr>
        <w:t xml:space="preserve">PARAGRAPH SPACING </w:t>
      </w:r>
      <w:r w:rsidR="00A95A3D">
        <w:rPr>
          <w:caps w:val="0"/>
        </w:rPr>
        <w:t>18 PT (0.25 IN, 0.63 CM)</w:t>
      </w:r>
      <w:r w:rsidR="00A95A3D" w:rsidRPr="00281BE0">
        <w:rPr>
          <w:caps w:val="0"/>
        </w:rPr>
        <w:t xml:space="preserve"> BEFORE AND </w:t>
      </w:r>
      <w:r w:rsidR="00A95A3D">
        <w:rPr>
          <w:caps w:val="0"/>
        </w:rPr>
        <w:t>6 PT (0.08 IN, 0.21 CM)</w:t>
      </w:r>
      <w:r w:rsidR="00A95A3D" w:rsidRPr="00281BE0">
        <w:rPr>
          <w:caps w:val="0"/>
        </w:rPr>
        <w:t xml:space="preserve"> AFTER</w:t>
      </w:r>
      <w:bookmarkEnd w:id="1"/>
    </w:p>
    <w:p w14:paraId="65C9D86D" w14:textId="77777777" w:rsidR="008A0D1F" w:rsidRPr="00E92A8F" w:rsidRDefault="00120C4A" w:rsidP="000F2020">
      <w:pPr>
        <w:pStyle w:val="BodyText"/>
        <w:rPr>
          <w:lang w:val="en-CA"/>
        </w:rPr>
      </w:pPr>
      <w:r w:rsidRPr="00E92A8F">
        <w:rPr>
          <w:lang w:val="en-CA"/>
        </w:rPr>
        <w:t xml:space="preserve">MANDATORY </w:t>
      </w:r>
    </w:p>
    <w:p w14:paraId="0B80C470" w14:textId="77777777" w:rsidR="008C7A8D" w:rsidRPr="00E92A8F" w:rsidRDefault="008C7A8D" w:rsidP="000F2020">
      <w:pPr>
        <w:pStyle w:val="BodyText"/>
        <w:rPr>
          <w:szCs w:val="22"/>
          <w:lang w:val="en-CA"/>
        </w:rPr>
      </w:pPr>
      <w:r w:rsidRPr="00E92A8F">
        <w:t xml:space="preserve">The Abstract and </w:t>
      </w:r>
      <w:r w:rsidRPr="00E92A8F">
        <w:rPr>
          <w:i/>
        </w:rPr>
        <w:t>Résumé</w:t>
      </w:r>
      <w:r w:rsidRPr="00E92A8F">
        <w:t xml:space="preserve"> are mandatory.  </w:t>
      </w:r>
      <w:r w:rsidRPr="00E92A8F">
        <w:rPr>
          <w:lang w:val="en-CA"/>
        </w:rPr>
        <w:t xml:space="preserve">This section will be posted in HTML format on the CSAS website followed by the link to the full PDF version of the publication. </w:t>
      </w:r>
    </w:p>
    <w:p w14:paraId="65FCB34F" w14:textId="77777777" w:rsidR="00EA6C08" w:rsidRPr="00E92A8F" w:rsidRDefault="008C7A8D" w:rsidP="000F2020">
      <w:pPr>
        <w:pStyle w:val="BodyText"/>
      </w:pPr>
      <w:r w:rsidRPr="00E92A8F">
        <w:t xml:space="preserve">Please </w:t>
      </w:r>
      <w:hyperlink r:id="rId8" w:history="1">
        <w:r w:rsidRPr="00E92A8F">
          <w:rPr>
            <w:rStyle w:val="Hyperlink"/>
            <w:szCs w:val="22"/>
          </w:rPr>
          <w:t>contact your CSA Coordinator</w:t>
        </w:r>
      </w:hyperlink>
      <w:r w:rsidRPr="00E92A8F">
        <w:t xml:space="preserve"> for the translation of the Abstract/</w:t>
      </w:r>
      <w:r w:rsidRPr="00E92A8F">
        <w:rPr>
          <w:i/>
        </w:rPr>
        <w:t>Résumé</w:t>
      </w:r>
      <w:r w:rsidRPr="00E92A8F">
        <w:t xml:space="preserve">.  </w:t>
      </w:r>
    </w:p>
    <w:p w14:paraId="2A77C780" w14:textId="77777777" w:rsidR="00C725C7" w:rsidRPr="00E92A8F" w:rsidRDefault="00C725C7" w:rsidP="00C725C7">
      <w:pPr>
        <w:pStyle w:val="BodyText"/>
        <w:rPr>
          <w:b/>
          <w:lang w:val="en-CA"/>
        </w:rPr>
      </w:pPr>
      <w:r w:rsidRPr="00E92A8F">
        <w:rPr>
          <w:b/>
          <w:lang w:val="en-CA"/>
        </w:rPr>
        <w:t xml:space="preserve">The </w:t>
      </w:r>
      <w:r w:rsidR="00BB2974" w:rsidRPr="00E92A8F">
        <w:rPr>
          <w:b/>
          <w:lang w:val="en-CA"/>
        </w:rPr>
        <w:t>Abstract</w:t>
      </w:r>
      <w:r w:rsidRPr="00E92A8F">
        <w:rPr>
          <w:b/>
          <w:lang w:val="en-CA"/>
        </w:rPr>
        <w:t xml:space="preserve"> must not be more than ½ a page (roughly 400 words).</w:t>
      </w:r>
    </w:p>
    <w:p w14:paraId="502D3F42" w14:textId="77777777" w:rsidR="00EA1B8A" w:rsidRDefault="006F54C4" w:rsidP="006F54C4">
      <w:pPr>
        <w:pStyle w:val="TranslatedTitle"/>
      </w:pPr>
      <w:r w:rsidRPr="00E92A8F">
        <w:br w:type="page"/>
      </w:r>
      <w:r w:rsidR="00A95A3D">
        <w:lastRenderedPageBreak/>
        <w:t xml:space="preserve">Translated title - </w:t>
      </w:r>
      <w:r w:rsidR="00EA1B8A">
        <w:t>Style: “</w:t>
      </w:r>
      <w:r w:rsidRPr="00E92A8F">
        <w:t>Translated Title</w:t>
      </w:r>
      <w:r w:rsidR="00EA1B8A">
        <w:t>”</w:t>
      </w:r>
      <w:r w:rsidRPr="00E92A8F">
        <w:t xml:space="preserve">: </w:t>
      </w:r>
      <w:r w:rsidR="005B5760" w:rsidRPr="00E92A8F">
        <w:br/>
      </w:r>
      <w:r w:rsidRPr="00E92A8F">
        <w:t xml:space="preserve">Arial 12, </w:t>
      </w:r>
      <w:r w:rsidR="005F1692" w:rsidRPr="00E92A8F">
        <w:t>bold</w:t>
      </w:r>
      <w:r w:rsidR="005B5760" w:rsidRPr="00E92A8F">
        <w:t xml:space="preserve">, </w:t>
      </w:r>
      <w:r w:rsidR="00A95A3D">
        <w:t xml:space="preserve">centered, </w:t>
      </w:r>
      <w:r w:rsidR="00B11369">
        <w:t xml:space="preserve">paragraph spacing </w:t>
      </w:r>
      <w:r w:rsidR="005B5760" w:rsidRPr="00E92A8F">
        <w:t>12</w:t>
      </w:r>
      <w:r w:rsidR="00E92A8F">
        <w:t xml:space="preserve"> </w:t>
      </w:r>
      <w:r w:rsidR="005B5760" w:rsidRPr="00E92A8F">
        <w:t>pt</w:t>
      </w:r>
      <w:r w:rsidR="00BB2974" w:rsidRPr="00E92A8F">
        <w:t xml:space="preserve"> </w:t>
      </w:r>
      <w:r w:rsidR="00A95A3D">
        <w:t>(0.17 in, 0.42 cm)</w:t>
      </w:r>
      <w:r w:rsidR="00A95A3D" w:rsidRPr="005C12B5">
        <w:t xml:space="preserve"> before and </w:t>
      </w:r>
      <w:r w:rsidR="00A95A3D">
        <w:t>6 pt (0.08 in, 0.21 cm)</w:t>
      </w:r>
      <w:r w:rsidR="00A95A3D" w:rsidRPr="005C12B5">
        <w:t xml:space="preserve"> </w:t>
      </w:r>
      <w:r w:rsidR="005B5760" w:rsidRPr="00E92A8F">
        <w:t>after</w:t>
      </w:r>
      <w:r w:rsidRPr="00E92A8F">
        <w:t xml:space="preserve"> </w:t>
      </w:r>
    </w:p>
    <w:p w14:paraId="72E0A4EF" w14:textId="77777777" w:rsidR="006F54C4" w:rsidRPr="00E92A8F" w:rsidRDefault="005B5760" w:rsidP="006F54C4">
      <w:pPr>
        <w:pStyle w:val="TranslatedTitle"/>
      </w:pPr>
      <w:r w:rsidRPr="00E92A8F">
        <w:t xml:space="preserve">NOTE: </w:t>
      </w:r>
      <w:r w:rsidR="00337DFA" w:rsidRPr="00E92A8F">
        <w:t xml:space="preserve">Include </w:t>
      </w:r>
      <w:r w:rsidR="00EA1B8A">
        <w:t xml:space="preserve">translated title </w:t>
      </w:r>
      <w:r w:rsidR="00337DFA" w:rsidRPr="00E92A8F">
        <w:t>only</w:t>
      </w:r>
      <w:r w:rsidR="006F54C4" w:rsidRPr="00E92A8F">
        <w:t xml:space="preserve"> if the document will not be fully translated.  </w:t>
      </w:r>
    </w:p>
    <w:p w14:paraId="2F245C7C" w14:textId="77777777" w:rsidR="00120C4A" w:rsidRPr="00E92A8F" w:rsidRDefault="00A95A3D" w:rsidP="000F2369">
      <w:pPr>
        <w:pStyle w:val="Heading1"/>
        <w:rPr>
          <w:lang w:val="fr-CA"/>
        </w:rPr>
      </w:pPr>
      <w:bookmarkStart w:id="2" w:name="_Toc436984908"/>
      <w:r>
        <w:rPr>
          <w:caps w:val="0"/>
          <w:lang w:val="fr-CA"/>
        </w:rPr>
        <w:t xml:space="preserve">RÉSUMÉ - </w:t>
      </w:r>
      <w:r w:rsidR="003D0997">
        <w:rPr>
          <w:caps w:val="0"/>
          <w:lang w:val="fr-CA"/>
        </w:rPr>
        <w:t>STYLE : « </w:t>
      </w:r>
      <w:r w:rsidR="003D0997" w:rsidRPr="00E92A8F">
        <w:rPr>
          <w:caps w:val="0"/>
          <w:lang w:val="fr-CA"/>
        </w:rPr>
        <w:t>HEADING 1</w:t>
      </w:r>
      <w:r w:rsidR="003D0997">
        <w:rPr>
          <w:caps w:val="0"/>
          <w:lang w:val="fr-CA"/>
        </w:rPr>
        <w:t> »</w:t>
      </w:r>
      <w:bookmarkEnd w:id="2"/>
    </w:p>
    <w:p w14:paraId="20FCDE09" w14:textId="77777777" w:rsidR="008C7A8D" w:rsidRPr="00E92A8F" w:rsidRDefault="008C7A8D" w:rsidP="000F2020">
      <w:pPr>
        <w:pStyle w:val="BodyText"/>
        <w:rPr>
          <w:lang w:val="fr-CA"/>
        </w:rPr>
      </w:pPr>
      <w:r w:rsidRPr="00E92A8F">
        <w:rPr>
          <w:lang w:val="fr-CA"/>
        </w:rPr>
        <w:t xml:space="preserve">Le Résumé et le </w:t>
      </w:r>
      <w:r w:rsidRPr="00E92A8F">
        <w:rPr>
          <w:i/>
          <w:lang w:val="fr-CA"/>
        </w:rPr>
        <w:t>Abstract</w:t>
      </w:r>
      <w:r w:rsidR="000821A4">
        <w:rPr>
          <w:lang w:val="fr-CA"/>
        </w:rPr>
        <w:t xml:space="preserve"> sont obligatoires. </w:t>
      </w:r>
      <w:r w:rsidRPr="00E92A8F">
        <w:rPr>
          <w:lang w:val="fr-CA"/>
        </w:rPr>
        <w:t>Cette section sera affichée sur le site du SCCS en format HTML suivi du lien vers la version complète de la publication en format PDF.</w:t>
      </w:r>
    </w:p>
    <w:p w14:paraId="1FDEC2B5" w14:textId="77777777" w:rsidR="008C7A8D" w:rsidRPr="00E92A8F" w:rsidRDefault="008C7A8D" w:rsidP="000F2020">
      <w:pPr>
        <w:pStyle w:val="BodyText"/>
        <w:rPr>
          <w:lang w:val="fr-CA"/>
        </w:rPr>
      </w:pPr>
      <w:r w:rsidRPr="00E92A8F">
        <w:rPr>
          <w:lang w:val="fr-CA"/>
        </w:rPr>
        <w:t>La longueur recommandée est de ½ page.</w:t>
      </w:r>
    </w:p>
    <w:p w14:paraId="3FE05F83" w14:textId="77777777" w:rsidR="00120C4A" w:rsidRPr="00E92A8F" w:rsidRDefault="008C7A8D" w:rsidP="000F2020">
      <w:pPr>
        <w:pStyle w:val="BodyText"/>
        <w:rPr>
          <w:lang w:val="fr-CA"/>
        </w:rPr>
      </w:pPr>
      <w:r w:rsidRPr="00E92A8F">
        <w:rPr>
          <w:lang w:val="fr-CA"/>
        </w:rPr>
        <w:t xml:space="preserve">Prière de </w:t>
      </w:r>
      <w:hyperlink r:id="rId9" w:history="1">
        <w:r w:rsidRPr="00E92A8F">
          <w:rPr>
            <w:rStyle w:val="Hyperlink"/>
            <w:szCs w:val="22"/>
            <w:lang w:val="fr-CA"/>
          </w:rPr>
          <w:t>contacter votre coordonnateur du CAS</w:t>
        </w:r>
      </w:hyperlink>
      <w:r w:rsidRPr="00E92A8F">
        <w:rPr>
          <w:lang w:val="fr-CA"/>
        </w:rPr>
        <w:t xml:space="preserve"> pour la traduction du Résumé/</w:t>
      </w:r>
      <w:r w:rsidRPr="00E92A8F">
        <w:rPr>
          <w:i/>
          <w:lang w:val="fr-CA"/>
        </w:rPr>
        <w:t>Abstract</w:t>
      </w:r>
      <w:r w:rsidRPr="00E92A8F">
        <w:rPr>
          <w:lang w:val="fr-CA"/>
        </w:rPr>
        <w:t>.</w:t>
      </w:r>
      <w:r w:rsidR="00B93D03" w:rsidRPr="00E92A8F">
        <w:rPr>
          <w:lang w:val="fr-CA"/>
        </w:rPr>
        <w:t xml:space="preserve"> </w:t>
      </w:r>
    </w:p>
    <w:p w14:paraId="1DBD028D" w14:textId="77777777" w:rsidR="00C725C7" w:rsidRPr="00E92A8F" w:rsidRDefault="00C725C7" w:rsidP="00C725C7">
      <w:pPr>
        <w:pStyle w:val="BodyText"/>
        <w:rPr>
          <w:b/>
          <w:lang w:val="fr-CA"/>
        </w:rPr>
      </w:pPr>
      <w:r w:rsidRPr="00E92A8F">
        <w:rPr>
          <w:b/>
          <w:lang w:val="fr-CA"/>
        </w:rPr>
        <w:t xml:space="preserve">Le </w:t>
      </w:r>
      <w:r w:rsidR="001F6B74" w:rsidRPr="00E92A8F">
        <w:rPr>
          <w:b/>
          <w:lang w:val="fr-CA"/>
        </w:rPr>
        <w:t>Résumé</w:t>
      </w:r>
      <w:r w:rsidRPr="00E92A8F">
        <w:rPr>
          <w:b/>
          <w:lang w:val="fr-CA"/>
        </w:rPr>
        <w:t xml:space="preserve"> de doit pas être plus long qu’une demi page (environ 400 mots).</w:t>
      </w:r>
    </w:p>
    <w:p w14:paraId="7717AC84" w14:textId="77777777" w:rsidR="00D1629E" w:rsidRPr="00E92A8F" w:rsidRDefault="00D1629E" w:rsidP="00604E89">
      <w:pPr>
        <w:rPr>
          <w:szCs w:val="22"/>
          <w:lang w:val="fr-CA"/>
        </w:rPr>
        <w:sectPr w:rsidR="00D1629E" w:rsidRPr="00E92A8F" w:rsidSect="00DA68D4">
          <w:headerReference w:type="default" r:id="rId10"/>
          <w:footerReference w:type="default" r:id="rId11"/>
          <w:pgSz w:w="12240" w:h="15840"/>
          <w:pgMar w:top="1440" w:right="1440" w:bottom="1440" w:left="1440" w:header="720" w:footer="619" w:gutter="0"/>
          <w:pgNumType w:fmt="lowerRoman" w:start="3"/>
          <w:cols w:space="720"/>
        </w:sectPr>
      </w:pPr>
    </w:p>
    <w:p w14:paraId="6242473A" w14:textId="77777777" w:rsidR="0029393D" w:rsidRPr="00E92A8F" w:rsidRDefault="00D477DC" w:rsidP="000F2369">
      <w:pPr>
        <w:pStyle w:val="Heading1"/>
      </w:pPr>
      <w:bookmarkStart w:id="3" w:name="_Toc436984909"/>
      <w:r w:rsidRPr="00E92A8F">
        <w:rPr>
          <w:caps w:val="0"/>
        </w:rPr>
        <w:lastRenderedPageBreak/>
        <w:t>TRANSLATION</w:t>
      </w:r>
      <w:bookmarkEnd w:id="3"/>
    </w:p>
    <w:p w14:paraId="23B35EE7" w14:textId="77777777" w:rsidR="00741834" w:rsidRPr="00E92A8F" w:rsidRDefault="008C7A8D" w:rsidP="000F2020">
      <w:pPr>
        <w:pStyle w:val="BodyText"/>
        <w:rPr>
          <w:lang w:val="en-CA"/>
        </w:rPr>
      </w:pPr>
      <w:r w:rsidRPr="00E92A8F">
        <w:rPr>
          <w:lang w:val="en-CA"/>
        </w:rPr>
        <w:t xml:space="preserve">Research Documents are generally published in the language in which they are presented. However, for bilingual Research Documents, please contact your CSA Coordinator to make arrangements for translation and formatting. Refer to the </w:t>
      </w:r>
      <w:hyperlink r:id="rId12" w:history="1">
        <w:r w:rsidRPr="00E92A8F">
          <w:rPr>
            <w:rStyle w:val="Hyperlink"/>
            <w:i/>
            <w:szCs w:val="22"/>
            <w:lang w:val="en-CA"/>
          </w:rPr>
          <w:t>Canadian Science Advisory Secretariat Policy on the translation of documents</w:t>
        </w:r>
      </w:hyperlink>
      <w:r w:rsidRPr="00E92A8F">
        <w:rPr>
          <w:i/>
          <w:lang w:val="en-CA"/>
        </w:rPr>
        <w:t xml:space="preserve"> </w:t>
      </w:r>
      <w:r w:rsidRPr="00E92A8F">
        <w:rPr>
          <w:lang w:val="en-CA"/>
        </w:rPr>
        <w:t>on the CSAS website.</w:t>
      </w:r>
    </w:p>
    <w:p w14:paraId="334C8DCC" w14:textId="77777777" w:rsidR="00741834" w:rsidRPr="00E92A8F" w:rsidRDefault="00D477DC" w:rsidP="00741834">
      <w:pPr>
        <w:pStyle w:val="Heading1"/>
      </w:pPr>
      <w:bookmarkStart w:id="4" w:name="_Toc436984910"/>
      <w:r w:rsidRPr="00E92A8F">
        <w:rPr>
          <w:caps w:val="0"/>
        </w:rPr>
        <w:t>DEDICATIONS</w:t>
      </w:r>
      <w:bookmarkEnd w:id="4"/>
    </w:p>
    <w:p w14:paraId="1AE8A8B3" w14:textId="77777777" w:rsidR="00741834" w:rsidRPr="00E92A8F" w:rsidRDefault="00C947B4" w:rsidP="00741834">
      <w:pPr>
        <w:rPr>
          <w:lang w:val="en-CA"/>
        </w:rPr>
      </w:pPr>
      <w:r w:rsidRPr="00E92A8F">
        <w:rPr>
          <w:lang w:val="en-CA"/>
        </w:rPr>
        <w:t xml:space="preserve">Dedications </w:t>
      </w:r>
      <w:r w:rsidR="00E9101D" w:rsidRPr="00E92A8F">
        <w:rPr>
          <w:lang w:val="en-CA"/>
        </w:rPr>
        <w:t xml:space="preserve">may </w:t>
      </w:r>
      <w:r w:rsidRPr="00E92A8F">
        <w:rPr>
          <w:lang w:val="en-CA"/>
        </w:rPr>
        <w:t xml:space="preserve">be included on page iii.  </w:t>
      </w:r>
      <w:r w:rsidR="00741834" w:rsidRPr="00E92A8F">
        <w:rPr>
          <w:lang w:val="en-CA"/>
        </w:rPr>
        <w:t xml:space="preserve">Example: </w:t>
      </w:r>
      <w:hyperlink r:id="rId13" w:history="1">
        <w:r w:rsidR="00741834" w:rsidRPr="00E92A8F">
          <w:rPr>
            <w:rStyle w:val="Hyperlink"/>
            <w:lang w:val="en-CA"/>
          </w:rPr>
          <w:t>Research Document 2013/042</w:t>
        </w:r>
      </w:hyperlink>
      <w:r w:rsidR="00AF72C5" w:rsidRPr="00E92A8F">
        <w:rPr>
          <w:lang w:val="en-CA"/>
        </w:rPr>
        <w:t>.</w:t>
      </w:r>
    </w:p>
    <w:p w14:paraId="6A9C897B" w14:textId="77777777" w:rsidR="00CD6DA9" w:rsidRPr="00E92A8F" w:rsidRDefault="00D477DC" w:rsidP="000F2369">
      <w:pPr>
        <w:pStyle w:val="Heading1"/>
      </w:pPr>
      <w:bookmarkStart w:id="5" w:name="_Toc436984911"/>
      <w:r w:rsidRPr="00E92A8F">
        <w:rPr>
          <w:caps w:val="0"/>
        </w:rPr>
        <w:t>WEB ACCESSIBILITY NOTES</w:t>
      </w:r>
      <w:bookmarkEnd w:id="5"/>
    </w:p>
    <w:p w14:paraId="12532534" w14:textId="77777777" w:rsidR="003E122C" w:rsidRPr="00E92A8F" w:rsidRDefault="003E122C" w:rsidP="003E122C">
      <w:pPr>
        <w:pStyle w:val="BodyText"/>
        <w:rPr>
          <w:lang w:val="en-CA"/>
        </w:rPr>
      </w:pPr>
      <w:r w:rsidRPr="00E92A8F">
        <w:rPr>
          <w:lang w:val="en-CA"/>
        </w:rPr>
        <w:t xml:space="preserve">Web accessibility standards are to be used for new documents posted on the CSAS website. (See </w:t>
      </w:r>
      <w:hyperlink r:id="rId14" w:history="1">
        <w:r w:rsidRPr="00E92A8F">
          <w:rPr>
            <w:rStyle w:val="Hyperlink"/>
            <w:szCs w:val="22"/>
            <w:lang w:val="en-CA"/>
          </w:rPr>
          <w:t>Treasury Board Secretariat Standard on Web Accessibility</w:t>
        </w:r>
      </w:hyperlink>
      <w:r w:rsidRPr="00E92A8F">
        <w:rPr>
          <w:lang w:val="en-CA"/>
        </w:rPr>
        <w:t xml:space="preserve"> for details).  </w:t>
      </w:r>
    </w:p>
    <w:p w14:paraId="1AC6F67D" w14:textId="77777777" w:rsidR="003E122C" w:rsidRPr="00E92A8F" w:rsidRDefault="003E122C" w:rsidP="003E122C">
      <w:pPr>
        <w:rPr>
          <w:lang w:val="en-CA"/>
        </w:rPr>
      </w:pPr>
      <w:r w:rsidRPr="00E92A8F">
        <w:rPr>
          <w:b/>
          <w:lang w:val="en-CA"/>
        </w:rPr>
        <w:t xml:space="preserve">Please refer to the checklist in the </w:t>
      </w:r>
      <w:hyperlink r:id="rId15" w:history="1">
        <w:r w:rsidRPr="00E92A8F">
          <w:rPr>
            <w:rStyle w:val="Hyperlink"/>
            <w:b/>
            <w:lang w:val="en-CA"/>
          </w:rPr>
          <w:t>CSAS Publications Toolkit</w:t>
        </w:r>
      </w:hyperlink>
      <w:r w:rsidRPr="00E92A8F">
        <w:rPr>
          <w:b/>
          <w:lang w:val="en-CA"/>
        </w:rPr>
        <w:t xml:space="preserve"> located on the CSAS Intranet site.</w:t>
      </w:r>
    </w:p>
    <w:p w14:paraId="5DEACE88" w14:textId="77777777" w:rsidR="00B63F18" w:rsidRPr="00E92A8F" w:rsidRDefault="00D477DC" w:rsidP="000F2369">
      <w:pPr>
        <w:pStyle w:val="Heading1"/>
      </w:pPr>
      <w:bookmarkStart w:id="6" w:name="_Toc436984912"/>
      <w:r w:rsidRPr="00E92A8F">
        <w:rPr>
          <w:caps w:val="0"/>
        </w:rPr>
        <w:t>REFERENCES CITED</w:t>
      </w:r>
      <w:bookmarkEnd w:id="6"/>
    </w:p>
    <w:p w14:paraId="14022F4B" w14:textId="77777777" w:rsidR="00B8433F" w:rsidRPr="00E92A8F" w:rsidRDefault="00B63F18" w:rsidP="000F2020">
      <w:pPr>
        <w:pStyle w:val="BodyText"/>
      </w:pPr>
      <w:r w:rsidRPr="00E92A8F">
        <w:t xml:space="preserve">Reference citations must follow the </w:t>
      </w:r>
      <w:hyperlink r:id="rId16" w:history="1">
        <w:r w:rsidRPr="00E92A8F">
          <w:rPr>
            <w:rStyle w:val="Hyperlink"/>
            <w:i/>
          </w:rPr>
          <w:t>Guide for the Production of Fisheries and Oceans Canada Reports</w:t>
        </w:r>
      </w:hyperlink>
      <w:r w:rsidR="00B8433F" w:rsidRPr="00E92A8F">
        <w:t>.</w:t>
      </w:r>
    </w:p>
    <w:p w14:paraId="32DD1BB3" w14:textId="77777777" w:rsidR="00B63F18" w:rsidRPr="00E92A8F" w:rsidRDefault="00B63F18" w:rsidP="000F2020">
      <w:pPr>
        <w:pStyle w:val="BodyText"/>
      </w:pPr>
      <w:r w:rsidRPr="00E92A8F">
        <w:t xml:space="preserve">References listed in the References Cited section should be </w:t>
      </w:r>
      <w:r w:rsidR="00125304" w:rsidRPr="00E92A8F">
        <w:t>publicly</w:t>
      </w:r>
      <w:r w:rsidRPr="00E92A8F">
        <w:t xml:space="preserve"> available when the report is posted on the website. The only exception is for books or articles that have been accepted for publication (page proof stage or for which there is an acceptance letter). These can be listed followed by the notation “in press”. All others should be included in the text as unpublished data </w:t>
      </w:r>
      <w:r w:rsidR="00125304" w:rsidRPr="00E92A8F">
        <w:t xml:space="preserve">(or unpublished manuscript) </w:t>
      </w:r>
      <w:r w:rsidRPr="00E92A8F">
        <w:t>and not included in the reference list.</w:t>
      </w:r>
    </w:p>
    <w:p w14:paraId="677C787E" w14:textId="77777777" w:rsidR="004208FC" w:rsidRPr="004208FC" w:rsidRDefault="004208FC" w:rsidP="004208FC">
      <w:pPr>
        <w:pStyle w:val="citation"/>
      </w:pPr>
      <w:r>
        <w:rPr>
          <w:lang w:val="en-US"/>
        </w:rPr>
        <w:t>Style “c</w:t>
      </w:r>
      <w:r w:rsidRPr="004208FC">
        <w:t>itation</w:t>
      </w:r>
      <w:r>
        <w:t>”</w:t>
      </w:r>
      <w:r w:rsidRPr="004208FC">
        <w:t xml:space="preserve">: Arial, size 11, left aligned, hanging indentation 18 pt (0,25 po, 0.63 cm), paragraph spacing 6 pt (0.08 in, 0.21 cm) </w:t>
      </w:r>
      <w:r w:rsidR="00CC2820">
        <w:t xml:space="preserve">before and </w:t>
      </w:r>
      <w:r w:rsidRPr="004208FC">
        <w:t>after, keep lines together.</w:t>
      </w:r>
    </w:p>
    <w:p w14:paraId="2D276B24" w14:textId="77777777" w:rsidR="00C725C7" w:rsidRPr="00E92A8F" w:rsidRDefault="00D477DC" w:rsidP="00C725C7">
      <w:pPr>
        <w:pStyle w:val="Heading1"/>
      </w:pPr>
      <w:bookmarkStart w:id="7" w:name="_Toc436984913"/>
      <w:r w:rsidRPr="00E92A8F">
        <w:rPr>
          <w:caps w:val="0"/>
        </w:rPr>
        <w:t>APPENDICES</w:t>
      </w:r>
      <w:bookmarkEnd w:id="7"/>
    </w:p>
    <w:p w14:paraId="5C461719" w14:textId="77777777" w:rsidR="00C725C7" w:rsidRPr="00E92A8F" w:rsidRDefault="00C725C7" w:rsidP="00C725C7">
      <w:pPr>
        <w:rPr>
          <w:lang w:val="en-CA"/>
        </w:rPr>
      </w:pPr>
      <w:r w:rsidRPr="00E92A8F">
        <w:rPr>
          <w:lang w:val="en-CA"/>
        </w:rPr>
        <w:t>All appendices must be formatted using styles and tables and figures should all have captions.</w:t>
      </w:r>
    </w:p>
    <w:p w14:paraId="07F0FDD1" w14:textId="77777777" w:rsidR="003905D8" w:rsidRPr="00E92A8F" w:rsidRDefault="003905D8">
      <w:pPr>
        <w:spacing w:before="0" w:after="0"/>
        <w:rPr>
          <w:rFonts w:ascii="Arial Bold" w:hAnsi="Arial Bold"/>
          <w:b/>
          <w:caps/>
          <w:sz w:val="24"/>
          <w:szCs w:val="24"/>
        </w:rPr>
      </w:pPr>
      <w:r w:rsidRPr="00E92A8F">
        <w:br w:type="page"/>
      </w:r>
    </w:p>
    <w:p w14:paraId="4345E556" w14:textId="77777777" w:rsidR="00704395" w:rsidRPr="005C12B5" w:rsidRDefault="00704395" w:rsidP="00704395">
      <w:pPr>
        <w:pStyle w:val="Heading1"/>
      </w:pPr>
      <w:bookmarkStart w:id="8" w:name="_Toc436317658"/>
      <w:bookmarkStart w:id="9" w:name="_Toc436984914"/>
      <w:r>
        <w:rPr>
          <w:caps w:val="0"/>
        </w:rPr>
        <w:lastRenderedPageBreak/>
        <w:t>LAYOUT REQUIREMENTS (FORMAT</w:t>
      </w:r>
      <w:r w:rsidR="0014547A">
        <w:rPr>
          <w:caps w:val="0"/>
        </w:rPr>
        <w:t>T</w:t>
      </w:r>
      <w:r>
        <w:rPr>
          <w:caps w:val="0"/>
        </w:rPr>
        <w:t>ING AND STYLES)</w:t>
      </w:r>
      <w:bookmarkEnd w:id="8"/>
      <w:bookmarkEnd w:id="9"/>
    </w:p>
    <w:p w14:paraId="6B7BE6BC" w14:textId="77777777" w:rsidR="00A95A3D" w:rsidRDefault="00A95A3D" w:rsidP="00A95A3D">
      <w:pPr>
        <w:pStyle w:val="Heading1"/>
      </w:pPr>
      <w:bookmarkStart w:id="10" w:name="_Toc436813134"/>
      <w:bookmarkStart w:id="11" w:name="_Toc436984915"/>
      <w:r>
        <w:t>HEADING 1: A</w:t>
      </w:r>
      <w:r w:rsidRPr="00281BE0">
        <w:t xml:space="preserve">RIAL, SIZE 12, BOLD, </w:t>
      </w:r>
      <w:r>
        <w:t>CENTERED</w:t>
      </w:r>
      <w:r w:rsidRPr="00281BE0">
        <w:t>, ALL CAPS,</w:t>
      </w:r>
      <w:r>
        <w:t xml:space="preserve"> </w:t>
      </w:r>
      <w:r>
        <w:br/>
      </w:r>
      <w:r w:rsidRPr="00281BE0">
        <w:t>PARAGRAPH SPACING</w:t>
      </w:r>
      <w:r>
        <w:t xml:space="preserve"> 18 PT (0.25 IN, 0.63 CM)</w:t>
      </w:r>
      <w:r w:rsidRPr="00281BE0">
        <w:t xml:space="preserve"> BEFORE AND </w:t>
      </w:r>
      <w:r>
        <w:t>6 PT (0.08 IN, 0.21 CM)</w:t>
      </w:r>
      <w:r w:rsidRPr="00281BE0">
        <w:t xml:space="preserve"> AFTER</w:t>
      </w:r>
      <w:bookmarkEnd w:id="10"/>
      <w:bookmarkEnd w:id="11"/>
    </w:p>
    <w:p w14:paraId="0B4FB9FA" w14:textId="77777777" w:rsidR="00A95A3D" w:rsidRPr="005C12B5" w:rsidRDefault="00A95A3D" w:rsidP="00A95A3D">
      <w:pPr>
        <w:pStyle w:val="Heading2"/>
      </w:pPr>
      <w:bookmarkStart w:id="12" w:name="_Toc436813135"/>
      <w:bookmarkStart w:id="13" w:name="_Toc436984916"/>
      <w:r w:rsidRPr="005C12B5">
        <w:rPr>
          <w:caps w:val="0"/>
        </w:rPr>
        <w:t>HEADING 2: ARIAL, SIZE</w:t>
      </w:r>
      <w:r>
        <w:rPr>
          <w:caps w:val="0"/>
        </w:rPr>
        <w:t xml:space="preserve"> </w:t>
      </w:r>
      <w:r w:rsidRPr="005C12B5">
        <w:rPr>
          <w:caps w:val="0"/>
        </w:rPr>
        <w:t>12, BOLD, LEFT ALIGNED</w:t>
      </w:r>
      <w:r>
        <w:rPr>
          <w:caps w:val="0"/>
        </w:rPr>
        <w:t xml:space="preserve">, </w:t>
      </w:r>
      <w:r w:rsidRPr="005C12B5">
        <w:rPr>
          <w:caps w:val="0"/>
        </w:rPr>
        <w:t>ALL CAPS,</w:t>
      </w:r>
      <w:r>
        <w:rPr>
          <w:caps w:val="0"/>
        </w:rPr>
        <w:t xml:space="preserve"> PARAGRAPH SPACING</w:t>
      </w:r>
      <w:r w:rsidRPr="005C12B5">
        <w:rPr>
          <w:caps w:val="0"/>
        </w:rPr>
        <w:t xml:space="preserve"> </w:t>
      </w:r>
      <w:r>
        <w:rPr>
          <w:caps w:val="0"/>
        </w:rPr>
        <w:t>12 PT (0.17 IN, 0.42 CM)</w:t>
      </w:r>
      <w:r w:rsidRPr="005C12B5">
        <w:rPr>
          <w:caps w:val="0"/>
        </w:rPr>
        <w:t xml:space="preserve"> BEFORE AND </w:t>
      </w:r>
      <w:r>
        <w:rPr>
          <w:caps w:val="0"/>
        </w:rPr>
        <w:t>6 PT (0.08 IN, 0.21 CM)</w:t>
      </w:r>
      <w:r w:rsidRPr="005C12B5">
        <w:rPr>
          <w:caps w:val="0"/>
        </w:rPr>
        <w:t xml:space="preserve"> AFTER</w:t>
      </w:r>
      <w:bookmarkEnd w:id="12"/>
      <w:bookmarkEnd w:id="13"/>
    </w:p>
    <w:p w14:paraId="0C9E7315" w14:textId="77777777" w:rsidR="00A95A3D" w:rsidRPr="005C12B5" w:rsidRDefault="00A95A3D" w:rsidP="00A95A3D">
      <w:pPr>
        <w:pStyle w:val="Heading3"/>
        <w:rPr>
          <w:lang w:val="en-CA"/>
        </w:rPr>
      </w:pPr>
      <w:bookmarkStart w:id="14" w:name="_Toc436813136"/>
      <w:bookmarkStart w:id="15" w:name="_Toc436984917"/>
      <w:r w:rsidRPr="005C12B5">
        <w:rPr>
          <w:lang w:val="en-CA"/>
        </w:rPr>
        <w:t xml:space="preserve">Heading 3: Arial, </w:t>
      </w:r>
      <w:r>
        <w:rPr>
          <w:lang w:val="en-CA"/>
        </w:rPr>
        <w:t xml:space="preserve">size </w:t>
      </w:r>
      <w:r w:rsidRPr="005C12B5">
        <w:rPr>
          <w:lang w:val="en-CA"/>
        </w:rPr>
        <w:t xml:space="preserve">12, bold, left-aligned, </w:t>
      </w:r>
      <w:r>
        <w:rPr>
          <w:lang w:val="en-CA"/>
        </w:rPr>
        <w:t>paragraph spacing</w:t>
      </w:r>
      <w:r w:rsidRPr="005C12B5">
        <w:rPr>
          <w:lang w:val="en-CA"/>
        </w:rPr>
        <w:t xml:space="preserve"> </w:t>
      </w:r>
      <w:r>
        <w:rPr>
          <w:lang w:val="en-CA"/>
        </w:rPr>
        <w:t>12 pt (0.17 in, 0.42 cm)</w:t>
      </w:r>
      <w:r w:rsidRPr="005C12B5">
        <w:rPr>
          <w:lang w:val="en-CA"/>
        </w:rPr>
        <w:t xml:space="preserve"> before and </w:t>
      </w:r>
      <w:r>
        <w:rPr>
          <w:lang w:val="en-CA"/>
        </w:rPr>
        <w:t>6 pt (0.08 in, 0.21 cm)</w:t>
      </w:r>
      <w:r w:rsidRPr="005C12B5">
        <w:rPr>
          <w:lang w:val="en-CA"/>
        </w:rPr>
        <w:t xml:space="preserve"> after</w:t>
      </w:r>
      <w:bookmarkEnd w:id="14"/>
      <w:bookmarkEnd w:id="15"/>
    </w:p>
    <w:p w14:paraId="35B19624" w14:textId="77777777" w:rsidR="00A95A3D" w:rsidRPr="005C12B5" w:rsidRDefault="00A95A3D" w:rsidP="00A95A3D">
      <w:pPr>
        <w:pStyle w:val="Heading4"/>
        <w:rPr>
          <w:lang w:val="en-CA"/>
        </w:rPr>
      </w:pPr>
      <w:r w:rsidRPr="005C12B5">
        <w:rPr>
          <w:lang w:val="en-CA"/>
        </w:rPr>
        <w:t xml:space="preserve">Heading 4: Arial, </w:t>
      </w:r>
      <w:r>
        <w:rPr>
          <w:lang w:val="en-CA"/>
        </w:rPr>
        <w:t xml:space="preserve">size </w:t>
      </w:r>
      <w:r w:rsidRPr="005C12B5">
        <w:rPr>
          <w:lang w:val="en-CA"/>
        </w:rPr>
        <w:t>1</w:t>
      </w:r>
      <w:r>
        <w:rPr>
          <w:lang w:val="en-CA"/>
        </w:rPr>
        <w:t>1</w:t>
      </w:r>
      <w:r w:rsidRPr="005C12B5">
        <w:rPr>
          <w:lang w:val="en-CA"/>
        </w:rPr>
        <w:t xml:space="preserve">, </w:t>
      </w:r>
      <w:r>
        <w:rPr>
          <w:lang w:val="en-CA"/>
        </w:rPr>
        <w:t xml:space="preserve">bold, left-aligned, left </w:t>
      </w:r>
      <w:r w:rsidRPr="005C12B5">
        <w:rPr>
          <w:lang w:val="en-CA"/>
        </w:rPr>
        <w:t>indent</w:t>
      </w:r>
      <w:r>
        <w:rPr>
          <w:lang w:val="en-CA"/>
        </w:rPr>
        <w:t>ation</w:t>
      </w:r>
      <w:r w:rsidRPr="005C12B5">
        <w:rPr>
          <w:lang w:val="en-CA"/>
        </w:rPr>
        <w:t xml:space="preserve"> </w:t>
      </w:r>
      <w:r>
        <w:rPr>
          <w:lang w:val="en-CA"/>
        </w:rPr>
        <w:t>18 pt (0.25 in, 0.63 cm)</w:t>
      </w:r>
      <w:r>
        <w:t xml:space="preserve">, </w:t>
      </w:r>
      <w:r w:rsidRPr="005C12B5">
        <w:rPr>
          <w:lang w:val="en-CA"/>
        </w:rPr>
        <w:t xml:space="preserve">paragraph spacing </w:t>
      </w:r>
      <w:r>
        <w:rPr>
          <w:lang w:val="en-CA"/>
        </w:rPr>
        <w:t>6 pt (0.08 in, 0.21 cm)</w:t>
      </w:r>
      <w:r w:rsidRPr="005C12B5">
        <w:rPr>
          <w:lang w:val="en-CA"/>
        </w:rPr>
        <w:t xml:space="preserve"> before and after</w:t>
      </w:r>
    </w:p>
    <w:p w14:paraId="78D9AEAD" w14:textId="77777777" w:rsidR="00A95A3D" w:rsidRPr="005C12B5" w:rsidRDefault="00A95A3D" w:rsidP="00A95A3D">
      <w:pPr>
        <w:pStyle w:val="BodyText"/>
        <w:rPr>
          <w:lang w:val="en-CA"/>
        </w:rPr>
      </w:pPr>
      <w:r w:rsidRPr="005C12B5">
        <w:rPr>
          <w:lang w:val="en-CA"/>
        </w:rPr>
        <w:t xml:space="preserve">Body Text: Arial, size 11, left-aligned, paragraph spacing </w:t>
      </w:r>
      <w:r>
        <w:rPr>
          <w:lang w:val="en-CA"/>
        </w:rPr>
        <w:t>6 pt (0.08 in, 0.21 cm)</w:t>
      </w:r>
      <w:r w:rsidRPr="005C12B5">
        <w:rPr>
          <w:lang w:val="en-CA"/>
        </w:rPr>
        <w:t xml:space="preserve"> before and after</w:t>
      </w:r>
    </w:p>
    <w:p w14:paraId="520F2D9D" w14:textId="77777777" w:rsidR="00A95A3D" w:rsidRDefault="00A95A3D" w:rsidP="00A95A3D">
      <w:pPr>
        <w:pStyle w:val="ListBullet"/>
        <w:numPr>
          <w:ilvl w:val="0"/>
          <w:numId w:val="5"/>
        </w:numPr>
      </w:pPr>
      <w:r>
        <w:t>L</w:t>
      </w:r>
      <w:r w:rsidRPr="005C12B5">
        <w:t>ist</w:t>
      </w:r>
      <w:r>
        <w:t xml:space="preserve"> Bullet</w:t>
      </w:r>
      <w:r w:rsidRPr="005C12B5">
        <w:t xml:space="preserve">: Arial, size 11, left-aligned, </w:t>
      </w:r>
      <w:r>
        <w:t xml:space="preserve">hanging indentation 18 pt (0.25 in, 0.63 cm), </w:t>
      </w:r>
      <w:r w:rsidRPr="005C12B5">
        <w:t>paragraph spacing 0</w:t>
      </w:r>
      <w:r>
        <w:t> pt</w:t>
      </w:r>
      <w:r w:rsidRPr="005C12B5">
        <w:t xml:space="preserve"> before and </w:t>
      </w:r>
      <w:r>
        <w:t>6 pt (0.08 in, 0.21 cm)</w:t>
      </w:r>
      <w:r w:rsidRPr="005C12B5">
        <w:t xml:space="preserve"> after</w:t>
      </w:r>
    </w:p>
    <w:p w14:paraId="2B55C929" w14:textId="77777777" w:rsidR="00A95A3D" w:rsidRDefault="00A95A3D" w:rsidP="00A95A3D">
      <w:pPr>
        <w:pStyle w:val="ListBullet2"/>
        <w:ind w:left="720"/>
      </w:pPr>
      <w:r w:rsidRPr="00434F4F">
        <w:t>List</w:t>
      </w:r>
      <w:r>
        <w:t xml:space="preserve"> Bullet 2: Arial, size 11, left-aligned, left indentation </w:t>
      </w:r>
      <w:r w:rsidRPr="00702D6D">
        <w:rPr>
          <w:lang w:val="en-CA"/>
        </w:rPr>
        <w:t>18</w:t>
      </w:r>
      <w:r>
        <w:rPr>
          <w:lang w:val="en-CA"/>
        </w:rPr>
        <w:t> pt (0.25 in</w:t>
      </w:r>
      <w:r w:rsidRPr="00702D6D">
        <w:rPr>
          <w:lang w:val="en-CA"/>
        </w:rPr>
        <w:t>; 0.6</w:t>
      </w:r>
      <w:r>
        <w:rPr>
          <w:lang w:val="en-CA"/>
        </w:rPr>
        <w:t xml:space="preserve">3 cm), </w:t>
      </w:r>
      <w:r>
        <w:t>hanging indentation 18 pt (0.25 in, 0.63 cm), paragraph spacing 0 pt before and 6 pt (0.08 in, 0.21 cm) after</w:t>
      </w:r>
    </w:p>
    <w:p w14:paraId="1512FDAB" w14:textId="77777777" w:rsidR="00A95A3D" w:rsidRDefault="00A95A3D" w:rsidP="00A95A3D">
      <w:pPr>
        <w:pStyle w:val="BodyText"/>
        <w:keepNext/>
      </w:pPr>
      <w:r>
        <w:t>Examples of List number:</w:t>
      </w:r>
    </w:p>
    <w:p w14:paraId="149A3F72" w14:textId="77777777" w:rsidR="00A95A3D" w:rsidRDefault="00A95A3D" w:rsidP="00A95A3D">
      <w:pPr>
        <w:pStyle w:val="ListNumber"/>
        <w:numPr>
          <w:ilvl w:val="0"/>
          <w:numId w:val="16"/>
        </w:numPr>
      </w:pPr>
      <w:r>
        <w:t xml:space="preserve">List Number: Arial, size 11, </w:t>
      </w:r>
      <w:r w:rsidRPr="005C12B5">
        <w:t>left-aligned,</w:t>
      </w:r>
      <w:r>
        <w:t xml:space="preserve"> numbering style: 1, 2, 3,</w:t>
      </w:r>
      <w:r w:rsidRPr="005C12B5">
        <w:t xml:space="preserve"> </w:t>
      </w:r>
      <w:r>
        <w:t>hanging indentation 18 pt (0.25 in, 0.63 cm), paragraph spacing</w:t>
      </w:r>
      <w:r w:rsidRPr="005C12B5">
        <w:t xml:space="preserve"> 0</w:t>
      </w:r>
      <w:r>
        <w:t> pt</w:t>
      </w:r>
      <w:r w:rsidRPr="005C12B5">
        <w:t xml:space="preserve"> before and </w:t>
      </w:r>
      <w:r>
        <w:t>6 pt (0.08 in, 0.21 cm)</w:t>
      </w:r>
      <w:r w:rsidRPr="005C12B5">
        <w:t xml:space="preserve"> after</w:t>
      </w:r>
    </w:p>
    <w:p w14:paraId="7C80C656" w14:textId="77777777" w:rsidR="00A95A3D" w:rsidRDefault="00A95A3D" w:rsidP="00A95A3D">
      <w:pPr>
        <w:pStyle w:val="ListNumber"/>
        <w:numPr>
          <w:ilvl w:val="0"/>
          <w:numId w:val="16"/>
        </w:numPr>
      </w:pPr>
      <w:r>
        <w:t>List Number</w:t>
      </w:r>
    </w:p>
    <w:p w14:paraId="7345CDD8" w14:textId="77777777" w:rsidR="00A95A3D" w:rsidRDefault="00A95A3D" w:rsidP="00A95A3D">
      <w:pPr>
        <w:pStyle w:val="ListNumber2"/>
        <w:ind w:left="720"/>
      </w:pPr>
      <w:r>
        <w:t xml:space="preserve">List Number 2: Arial, size 11, </w:t>
      </w:r>
      <w:r w:rsidRPr="005C12B5">
        <w:t>left-aligned,</w:t>
      </w:r>
      <w:r>
        <w:t xml:space="preserve"> left indentation 18 pt (0.25 in, 0.63 cm), hanging indentation 18 pt (0.25 in, 0.63 cm), numbering style: a, b, c,</w:t>
      </w:r>
      <w:r w:rsidRPr="005C12B5">
        <w:t xml:space="preserve"> paragraph spacing</w:t>
      </w:r>
      <w:r>
        <w:t xml:space="preserve"> </w:t>
      </w:r>
      <w:r w:rsidRPr="005C12B5">
        <w:t>0</w:t>
      </w:r>
      <w:r>
        <w:t> pt</w:t>
      </w:r>
      <w:r w:rsidRPr="005C12B5">
        <w:t xml:space="preserve"> before and </w:t>
      </w:r>
      <w:r>
        <w:t>6 pt (0.08 in, 0.21 cm)</w:t>
      </w:r>
      <w:r w:rsidRPr="005C12B5">
        <w:t xml:space="preserve"> after</w:t>
      </w:r>
    </w:p>
    <w:p w14:paraId="57F6DA5E" w14:textId="77777777" w:rsidR="00A95A3D" w:rsidRDefault="00A95A3D" w:rsidP="00A95A3D">
      <w:pPr>
        <w:pStyle w:val="ListNumber2"/>
        <w:ind w:left="720"/>
      </w:pPr>
      <w:r>
        <w:t>List Number 2</w:t>
      </w:r>
    </w:p>
    <w:p w14:paraId="34242E94" w14:textId="77777777" w:rsidR="00A95A3D" w:rsidRPr="005C12B5" w:rsidRDefault="00A95A3D" w:rsidP="00A95A3D">
      <w:pPr>
        <w:pStyle w:val="Caption-Table"/>
      </w:pPr>
      <w:r w:rsidRPr="005C12B5">
        <w:t xml:space="preserve">Caption </w:t>
      </w:r>
      <w:r>
        <w:t>–</w:t>
      </w:r>
      <w:r w:rsidRPr="005C12B5">
        <w:t xml:space="preserve"> Table: Arial, size 10, italics, left-aligned, paragraph spacing</w:t>
      </w:r>
      <w:r>
        <w:t xml:space="preserve"> 12 pt (0.17 in, 0.42 cm)</w:t>
      </w:r>
      <w:r w:rsidRPr="005C12B5">
        <w:t xml:space="preserve"> before and </w:t>
      </w:r>
      <w:r>
        <w:t>6 pt (0.08 in, 0.21 cm)</w:t>
      </w:r>
      <w:r w:rsidRPr="005C12B5">
        <w:t xml:space="preserve"> after</w:t>
      </w:r>
      <w:r>
        <w:t>, keep with next paragraph, keep lines together. T</w:t>
      </w:r>
      <w:r w:rsidRPr="005C12B5">
        <w:t>able caption goes a</w:t>
      </w:r>
      <w:r>
        <w:t>bove the table.</w:t>
      </w:r>
    </w:p>
    <w:p w14:paraId="6B1BA2DA" w14:textId="77777777" w:rsidR="00A95A3D" w:rsidRDefault="00A95A3D" w:rsidP="00A95A3D">
      <w:pPr>
        <w:pStyle w:val="Caption-Figure"/>
      </w:pPr>
      <w:r w:rsidRPr="005C12B5">
        <w:t xml:space="preserve">Caption </w:t>
      </w:r>
      <w:r>
        <w:t>–</w:t>
      </w:r>
      <w:r w:rsidRPr="005C12B5">
        <w:t xml:space="preserve"> Figure: Arial, </w:t>
      </w:r>
      <w:r w:rsidRPr="009571BD">
        <w:t>size</w:t>
      </w:r>
      <w:r w:rsidRPr="005C12B5">
        <w:t xml:space="preserve"> 10, italics, left-aligned, </w:t>
      </w:r>
      <w:r>
        <w:t>paragraph spacing</w:t>
      </w:r>
      <w:r w:rsidRPr="005C12B5">
        <w:t xml:space="preserve"> </w:t>
      </w:r>
      <w:r>
        <w:t>6 pt (0.08 in, 0.21 cm)</w:t>
      </w:r>
      <w:r w:rsidRPr="005C12B5">
        <w:t xml:space="preserve"> before and </w:t>
      </w:r>
      <w:r>
        <w:t>12 pt (0.17 in, 0.42 cm)</w:t>
      </w:r>
      <w:r w:rsidRPr="005C12B5">
        <w:t xml:space="preserve"> after</w:t>
      </w:r>
      <w:r>
        <w:t>, keep lines together. F</w:t>
      </w:r>
      <w:r w:rsidRPr="005C12B5">
        <w:t>igure</w:t>
      </w:r>
      <w:r>
        <w:t xml:space="preserve"> caption goes below the figure.</w:t>
      </w:r>
    </w:p>
    <w:p w14:paraId="1E438327" w14:textId="77777777" w:rsidR="00A95A3D" w:rsidRDefault="00A95A3D" w:rsidP="00A95A3D">
      <w:pPr>
        <w:pStyle w:val="citation"/>
      </w:pPr>
      <w:r>
        <w:rPr>
          <w:lang w:val="en-US"/>
        </w:rPr>
        <w:t>c</w:t>
      </w:r>
      <w:r>
        <w:t>itation</w:t>
      </w:r>
      <w:r w:rsidRPr="005C12B5">
        <w:t xml:space="preserve">: Arial, size 11, left aligned, hanging </w:t>
      </w:r>
      <w:r>
        <w:t>indentation</w:t>
      </w:r>
      <w:r w:rsidRPr="005C12B5">
        <w:t xml:space="preserve"> </w:t>
      </w:r>
      <w:r w:rsidRPr="009F0311">
        <w:t>18</w:t>
      </w:r>
      <w:r>
        <w:t> pt</w:t>
      </w:r>
      <w:r w:rsidRPr="009F0311">
        <w:t xml:space="preserve"> (0</w:t>
      </w:r>
      <w:r>
        <w:t>.</w:t>
      </w:r>
      <w:r w:rsidRPr="009F0311">
        <w:t xml:space="preserve">25 </w:t>
      </w:r>
      <w:r>
        <w:t>in</w:t>
      </w:r>
      <w:r w:rsidRPr="009F0311">
        <w:t>, 0.63</w:t>
      </w:r>
      <w:r>
        <w:t> cm)</w:t>
      </w:r>
      <w:r w:rsidRPr="005C12B5">
        <w:t xml:space="preserve">, </w:t>
      </w:r>
      <w:r>
        <w:t>p</w:t>
      </w:r>
      <w:r w:rsidRPr="005C12B5">
        <w:t xml:space="preserve">aragraph spacing </w:t>
      </w:r>
      <w:r>
        <w:t>6 pt (0.08 in, 0.21 cm)</w:t>
      </w:r>
      <w:r w:rsidRPr="005C12B5">
        <w:t xml:space="preserve"> </w:t>
      </w:r>
      <w:r>
        <w:t xml:space="preserve">before and </w:t>
      </w:r>
      <w:r w:rsidRPr="005C12B5">
        <w:t>after</w:t>
      </w:r>
      <w:r>
        <w:t>, keep lines together</w:t>
      </w:r>
      <w:r w:rsidRPr="005C12B5">
        <w:t>.</w:t>
      </w:r>
    </w:p>
    <w:p w14:paraId="1F0B2FAF" w14:textId="77777777" w:rsidR="00A95A3D" w:rsidRPr="00205FAF" w:rsidRDefault="00A95A3D" w:rsidP="00A95A3D">
      <w:pPr>
        <w:pStyle w:val="Blockquote"/>
      </w:pPr>
      <w:r>
        <w:t xml:space="preserve">Blockquote: Arial, size 11, left-aligned, indentation </w:t>
      </w:r>
      <w:r w:rsidRPr="00702D6D">
        <w:t>36</w:t>
      </w:r>
      <w:r>
        <w:t> pt (0.</w:t>
      </w:r>
      <w:r w:rsidRPr="00702D6D">
        <w:t>5</w:t>
      </w:r>
      <w:r>
        <w:t> in,</w:t>
      </w:r>
      <w:r w:rsidRPr="00702D6D">
        <w:t xml:space="preserve"> 1.27</w:t>
      </w:r>
      <w:r>
        <w:t> cm), paragraph spacing 6 pt (0.08 in, 0.21 cm) before and after</w:t>
      </w:r>
    </w:p>
    <w:p w14:paraId="0B310F1D" w14:textId="77777777" w:rsidR="00704395" w:rsidRPr="004208FC" w:rsidRDefault="00704395" w:rsidP="004208FC">
      <w:pPr>
        <w:pStyle w:val="Caption-Table"/>
        <w:rPr>
          <w:i w:val="0"/>
          <w:lang w:val="en-US"/>
        </w:rPr>
      </w:pPr>
    </w:p>
    <w:sectPr w:rsidR="00704395" w:rsidRPr="004208FC" w:rsidSect="00DA68D4">
      <w:headerReference w:type="even" r:id="rId17"/>
      <w:footerReference w:type="default" r:id="rId18"/>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B6841" w14:textId="77777777" w:rsidR="00B25C68" w:rsidRDefault="00B25C68">
      <w:r>
        <w:separator/>
      </w:r>
    </w:p>
    <w:p w14:paraId="48DB763B" w14:textId="77777777" w:rsidR="00B25C68" w:rsidRDefault="00B25C68"/>
    <w:p w14:paraId="26538F93" w14:textId="77777777" w:rsidR="00B25C68" w:rsidRDefault="00B25C68"/>
  </w:endnote>
  <w:endnote w:type="continuationSeparator" w:id="0">
    <w:p w14:paraId="1A8A6066" w14:textId="77777777" w:rsidR="00B25C68" w:rsidRDefault="00B25C68">
      <w:r>
        <w:continuationSeparator/>
      </w:r>
    </w:p>
    <w:p w14:paraId="49A0F8DA" w14:textId="77777777" w:rsidR="00B25C68" w:rsidRDefault="00B25C68"/>
    <w:p w14:paraId="3F77AE31" w14:textId="77777777" w:rsidR="00B25C68" w:rsidRDefault="00B25C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03253" w14:textId="77777777" w:rsidR="008A5023" w:rsidRPr="00985F0C" w:rsidRDefault="00B502E7" w:rsidP="0065392E">
    <w:pPr>
      <w:pBdr>
        <w:top w:val="single" w:sz="4" w:space="1" w:color="auto"/>
      </w:pBdr>
      <w:tabs>
        <w:tab w:val="center" w:pos="4680"/>
        <w:tab w:val="right" w:pos="9360"/>
      </w:tabs>
      <w:jc w:val="center"/>
      <w:rPr>
        <w:sz w:val="20"/>
      </w:rPr>
    </w:pPr>
    <w:r w:rsidRPr="00985F0C">
      <w:rPr>
        <w:sz w:val="20"/>
      </w:rPr>
      <w:fldChar w:fldCharType="begin"/>
    </w:r>
    <w:r w:rsidR="008A5023" w:rsidRPr="00985F0C">
      <w:rPr>
        <w:sz w:val="20"/>
      </w:rPr>
      <w:instrText xml:space="preserve"> PAGE </w:instrText>
    </w:r>
    <w:r w:rsidRPr="00985F0C">
      <w:rPr>
        <w:sz w:val="20"/>
      </w:rPr>
      <w:fldChar w:fldCharType="separate"/>
    </w:r>
    <w:r w:rsidR="00DA5F23">
      <w:rPr>
        <w:noProof/>
        <w:sz w:val="20"/>
      </w:rPr>
      <w:t>iv</w:t>
    </w:r>
    <w:r w:rsidRPr="00985F0C">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3B035"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DA5F23">
      <w:rPr>
        <w:rFonts w:cs="Arial"/>
        <w:noProof/>
        <w:sz w:val="20"/>
      </w:rPr>
      <w:t>2</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71A30" w14:textId="77777777" w:rsidR="00B25C68" w:rsidRDefault="00B25C68">
      <w:r>
        <w:separator/>
      </w:r>
    </w:p>
  </w:footnote>
  <w:footnote w:type="continuationSeparator" w:id="0">
    <w:p w14:paraId="566B5EFB" w14:textId="77777777" w:rsidR="00B25C68" w:rsidRDefault="00B25C68">
      <w:r>
        <w:continuationSeparator/>
      </w:r>
    </w:p>
    <w:p w14:paraId="7027AD34" w14:textId="77777777" w:rsidR="00B25C68" w:rsidRDefault="00B25C68"/>
    <w:p w14:paraId="3D2CA4EB" w14:textId="77777777" w:rsidR="00B25C68" w:rsidRDefault="00B25C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E457E" w14:textId="77777777" w:rsidR="008A5023" w:rsidRPr="0065392E" w:rsidRDefault="008A5023" w:rsidP="0065392E">
    <w:pPr>
      <w:pBdr>
        <w:bottom w:val="single" w:sz="4" w:space="1" w:color="auto"/>
      </w:pBdr>
      <w:tabs>
        <w:tab w:val="center" w:pos="4680"/>
        <w:tab w:val="right" w:pos="9360"/>
      </w:tabs>
      <w:rPr>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B243B" w14:textId="77777777" w:rsidR="008A5023" w:rsidRDefault="008A5023"/>
  <w:p w14:paraId="54F9DE5F"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7"/>
  </w:num>
  <w:num w:numId="4">
    <w:abstractNumId w:val="14"/>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6"/>
  </w:num>
  <w:num w:numId="13">
    <w:abstractNumId w:val="15"/>
  </w:num>
  <w:num w:numId="14">
    <w:abstractNumId w:val="11"/>
  </w:num>
  <w:num w:numId="15">
    <w:abstractNumId w:val="18"/>
  </w:num>
  <w:num w:numId="16">
    <w:abstractNumId w:val="8"/>
  </w:num>
  <w:num w:numId="17">
    <w:abstractNumId w:val="3"/>
  </w:num>
  <w:num w:numId="18">
    <w:abstractNumId w:val="2"/>
  </w:num>
  <w:num w:numId="19">
    <w:abstractNumId w:val="1"/>
  </w:num>
  <w:num w:numId="20">
    <w:abstractNumId w:val="0"/>
  </w:num>
  <w:num w:numId="21">
    <w:abstractNumId w:val="8"/>
    <w:lvlOverride w:ilvl="0">
      <w:startOverride w:val="1"/>
    </w:lvlOverride>
  </w:num>
  <w:num w:numId="22">
    <w:abstractNumId w:val="3"/>
    <w:lvlOverride w:ilvl="0">
      <w:startOverride w:val="1"/>
    </w:lvlOverride>
  </w:num>
  <w:num w:numId="23">
    <w:abstractNumId w:val="9"/>
  </w:num>
  <w:num w:numId="24">
    <w:abstractNumId w:val="7"/>
  </w:num>
  <w:num w:numId="25">
    <w:abstractNumId w:val="8"/>
  </w:num>
  <w:num w:numId="26">
    <w:abstractNumId w:val="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A7"/>
    <w:rsid w:val="000001F7"/>
    <w:rsid w:val="000012E9"/>
    <w:rsid w:val="00003F67"/>
    <w:rsid w:val="00004F56"/>
    <w:rsid w:val="0000703B"/>
    <w:rsid w:val="0000754F"/>
    <w:rsid w:val="00010F6E"/>
    <w:rsid w:val="00021E07"/>
    <w:rsid w:val="00032884"/>
    <w:rsid w:val="00035C00"/>
    <w:rsid w:val="0006702F"/>
    <w:rsid w:val="00067AF0"/>
    <w:rsid w:val="0007044C"/>
    <w:rsid w:val="0007105D"/>
    <w:rsid w:val="00074284"/>
    <w:rsid w:val="000813C7"/>
    <w:rsid w:val="00081B92"/>
    <w:rsid w:val="00081E1F"/>
    <w:rsid w:val="000821A4"/>
    <w:rsid w:val="00090267"/>
    <w:rsid w:val="00092B34"/>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6E5D"/>
    <w:rsid w:val="00234E86"/>
    <w:rsid w:val="002368DB"/>
    <w:rsid w:val="002663C9"/>
    <w:rsid w:val="0027092C"/>
    <w:rsid w:val="00271116"/>
    <w:rsid w:val="002735B7"/>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2609"/>
    <w:rsid w:val="003065C3"/>
    <w:rsid w:val="00321678"/>
    <w:rsid w:val="00322F65"/>
    <w:rsid w:val="003234BE"/>
    <w:rsid w:val="003252DA"/>
    <w:rsid w:val="00335A40"/>
    <w:rsid w:val="00337DFA"/>
    <w:rsid w:val="003409E9"/>
    <w:rsid w:val="003425FD"/>
    <w:rsid w:val="0034759D"/>
    <w:rsid w:val="00351CAC"/>
    <w:rsid w:val="00356E51"/>
    <w:rsid w:val="0036643F"/>
    <w:rsid w:val="0037394B"/>
    <w:rsid w:val="003774ED"/>
    <w:rsid w:val="00383C8D"/>
    <w:rsid w:val="003905D8"/>
    <w:rsid w:val="00390B07"/>
    <w:rsid w:val="00393BAE"/>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40897"/>
    <w:rsid w:val="00443E72"/>
    <w:rsid w:val="00443F21"/>
    <w:rsid w:val="00446E67"/>
    <w:rsid w:val="004631D0"/>
    <w:rsid w:val="00475800"/>
    <w:rsid w:val="004917D2"/>
    <w:rsid w:val="004969B3"/>
    <w:rsid w:val="004C533C"/>
    <w:rsid w:val="004C6783"/>
    <w:rsid w:val="004D2DF2"/>
    <w:rsid w:val="004D591F"/>
    <w:rsid w:val="004D637F"/>
    <w:rsid w:val="004E7060"/>
    <w:rsid w:val="004F1A51"/>
    <w:rsid w:val="004F4893"/>
    <w:rsid w:val="004F4E44"/>
    <w:rsid w:val="005005D9"/>
    <w:rsid w:val="00506FBF"/>
    <w:rsid w:val="00512CD7"/>
    <w:rsid w:val="00513083"/>
    <w:rsid w:val="00513DE4"/>
    <w:rsid w:val="005226A4"/>
    <w:rsid w:val="0053211E"/>
    <w:rsid w:val="00536CA8"/>
    <w:rsid w:val="00536D1F"/>
    <w:rsid w:val="00540DC8"/>
    <w:rsid w:val="00541296"/>
    <w:rsid w:val="00543DDF"/>
    <w:rsid w:val="00553C3A"/>
    <w:rsid w:val="00554688"/>
    <w:rsid w:val="00557E0F"/>
    <w:rsid w:val="00564E34"/>
    <w:rsid w:val="00566B21"/>
    <w:rsid w:val="0056736A"/>
    <w:rsid w:val="0057426A"/>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727B"/>
    <w:rsid w:val="005E1A0F"/>
    <w:rsid w:val="005E3195"/>
    <w:rsid w:val="005F1692"/>
    <w:rsid w:val="00600420"/>
    <w:rsid w:val="00604E89"/>
    <w:rsid w:val="00616ECD"/>
    <w:rsid w:val="00617329"/>
    <w:rsid w:val="006323BD"/>
    <w:rsid w:val="00637B60"/>
    <w:rsid w:val="00642C27"/>
    <w:rsid w:val="00650ED3"/>
    <w:rsid w:val="00652F1A"/>
    <w:rsid w:val="0065392E"/>
    <w:rsid w:val="00660062"/>
    <w:rsid w:val="00662955"/>
    <w:rsid w:val="00664D30"/>
    <w:rsid w:val="00665825"/>
    <w:rsid w:val="00673543"/>
    <w:rsid w:val="00677732"/>
    <w:rsid w:val="00680B8D"/>
    <w:rsid w:val="00683ECF"/>
    <w:rsid w:val="0068617E"/>
    <w:rsid w:val="006A7292"/>
    <w:rsid w:val="006B117D"/>
    <w:rsid w:val="006B149A"/>
    <w:rsid w:val="006B5056"/>
    <w:rsid w:val="006C2139"/>
    <w:rsid w:val="006C59AD"/>
    <w:rsid w:val="006D7AF7"/>
    <w:rsid w:val="006E3A63"/>
    <w:rsid w:val="006E7CA3"/>
    <w:rsid w:val="006F2878"/>
    <w:rsid w:val="006F324C"/>
    <w:rsid w:val="006F4059"/>
    <w:rsid w:val="006F54C4"/>
    <w:rsid w:val="0070266A"/>
    <w:rsid w:val="00704395"/>
    <w:rsid w:val="00710355"/>
    <w:rsid w:val="00710B68"/>
    <w:rsid w:val="007171FF"/>
    <w:rsid w:val="007174D0"/>
    <w:rsid w:val="00726C81"/>
    <w:rsid w:val="00726FC9"/>
    <w:rsid w:val="00734104"/>
    <w:rsid w:val="007400FF"/>
    <w:rsid w:val="00740185"/>
    <w:rsid w:val="00741834"/>
    <w:rsid w:val="007517CF"/>
    <w:rsid w:val="00754EF0"/>
    <w:rsid w:val="0076049D"/>
    <w:rsid w:val="00762ED5"/>
    <w:rsid w:val="00765C1D"/>
    <w:rsid w:val="00766655"/>
    <w:rsid w:val="00767AA3"/>
    <w:rsid w:val="00775288"/>
    <w:rsid w:val="00775716"/>
    <w:rsid w:val="00784ACC"/>
    <w:rsid w:val="0078594A"/>
    <w:rsid w:val="00787F4A"/>
    <w:rsid w:val="00790384"/>
    <w:rsid w:val="00791ABE"/>
    <w:rsid w:val="00792B1E"/>
    <w:rsid w:val="007962B6"/>
    <w:rsid w:val="007A318E"/>
    <w:rsid w:val="007A5261"/>
    <w:rsid w:val="007A66FD"/>
    <w:rsid w:val="007A67AE"/>
    <w:rsid w:val="007B0D7A"/>
    <w:rsid w:val="007B3E4D"/>
    <w:rsid w:val="007C1C30"/>
    <w:rsid w:val="007C6EF7"/>
    <w:rsid w:val="007D4736"/>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706A1"/>
    <w:rsid w:val="0087265C"/>
    <w:rsid w:val="0087690C"/>
    <w:rsid w:val="0088059E"/>
    <w:rsid w:val="00880760"/>
    <w:rsid w:val="008A0D1F"/>
    <w:rsid w:val="008A4DE7"/>
    <w:rsid w:val="008A4EE6"/>
    <w:rsid w:val="008A5023"/>
    <w:rsid w:val="008B2B24"/>
    <w:rsid w:val="008B6A58"/>
    <w:rsid w:val="008B7C71"/>
    <w:rsid w:val="008C1921"/>
    <w:rsid w:val="008C7A8D"/>
    <w:rsid w:val="008D1763"/>
    <w:rsid w:val="008D4B07"/>
    <w:rsid w:val="008E5864"/>
    <w:rsid w:val="008F252E"/>
    <w:rsid w:val="008F2999"/>
    <w:rsid w:val="008F510C"/>
    <w:rsid w:val="008F5A6D"/>
    <w:rsid w:val="00904AA6"/>
    <w:rsid w:val="0090523E"/>
    <w:rsid w:val="00906ED5"/>
    <w:rsid w:val="00913237"/>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3687"/>
    <w:rsid w:val="009A0098"/>
    <w:rsid w:val="009B716E"/>
    <w:rsid w:val="009D3406"/>
    <w:rsid w:val="009D6A49"/>
    <w:rsid w:val="009E2555"/>
    <w:rsid w:val="009E6256"/>
    <w:rsid w:val="009F04C4"/>
    <w:rsid w:val="009F5A53"/>
    <w:rsid w:val="00A01C74"/>
    <w:rsid w:val="00A04D33"/>
    <w:rsid w:val="00A10DA7"/>
    <w:rsid w:val="00A12824"/>
    <w:rsid w:val="00A224E8"/>
    <w:rsid w:val="00A24F68"/>
    <w:rsid w:val="00A31F43"/>
    <w:rsid w:val="00A40FF5"/>
    <w:rsid w:val="00A42A20"/>
    <w:rsid w:val="00A51ECC"/>
    <w:rsid w:val="00A62BED"/>
    <w:rsid w:val="00A650EF"/>
    <w:rsid w:val="00A66488"/>
    <w:rsid w:val="00A66AAA"/>
    <w:rsid w:val="00A770F7"/>
    <w:rsid w:val="00A80327"/>
    <w:rsid w:val="00A857A3"/>
    <w:rsid w:val="00A95A3D"/>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5D4E"/>
    <w:rsid w:val="00B11369"/>
    <w:rsid w:val="00B25999"/>
    <w:rsid w:val="00B25C68"/>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618"/>
    <w:rsid w:val="00BD15AF"/>
    <w:rsid w:val="00BE39CB"/>
    <w:rsid w:val="00BF0C96"/>
    <w:rsid w:val="00BF3409"/>
    <w:rsid w:val="00C003F5"/>
    <w:rsid w:val="00C00673"/>
    <w:rsid w:val="00C023C3"/>
    <w:rsid w:val="00C03334"/>
    <w:rsid w:val="00C04996"/>
    <w:rsid w:val="00C04D49"/>
    <w:rsid w:val="00C11771"/>
    <w:rsid w:val="00C12BB5"/>
    <w:rsid w:val="00C15913"/>
    <w:rsid w:val="00C338E3"/>
    <w:rsid w:val="00C33AA2"/>
    <w:rsid w:val="00C43433"/>
    <w:rsid w:val="00C504E3"/>
    <w:rsid w:val="00C53884"/>
    <w:rsid w:val="00C55D47"/>
    <w:rsid w:val="00C70828"/>
    <w:rsid w:val="00C71C81"/>
    <w:rsid w:val="00C725C7"/>
    <w:rsid w:val="00C80708"/>
    <w:rsid w:val="00C82DA8"/>
    <w:rsid w:val="00C84E08"/>
    <w:rsid w:val="00C8546C"/>
    <w:rsid w:val="00C87BFF"/>
    <w:rsid w:val="00C90848"/>
    <w:rsid w:val="00C947B4"/>
    <w:rsid w:val="00C94AD9"/>
    <w:rsid w:val="00C94EE3"/>
    <w:rsid w:val="00C97AE0"/>
    <w:rsid w:val="00CA1F3C"/>
    <w:rsid w:val="00CA7C43"/>
    <w:rsid w:val="00CB1D06"/>
    <w:rsid w:val="00CC0130"/>
    <w:rsid w:val="00CC2820"/>
    <w:rsid w:val="00CD6DA9"/>
    <w:rsid w:val="00CE4E19"/>
    <w:rsid w:val="00CF35D5"/>
    <w:rsid w:val="00CF3C01"/>
    <w:rsid w:val="00D04CFF"/>
    <w:rsid w:val="00D07CE3"/>
    <w:rsid w:val="00D1629E"/>
    <w:rsid w:val="00D16400"/>
    <w:rsid w:val="00D218C2"/>
    <w:rsid w:val="00D233BA"/>
    <w:rsid w:val="00D23C81"/>
    <w:rsid w:val="00D257EB"/>
    <w:rsid w:val="00D32E75"/>
    <w:rsid w:val="00D34424"/>
    <w:rsid w:val="00D4423A"/>
    <w:rsid w:val="00D44B91"/>
    <w:rsid w:val="00D477DC"/>
    <w:rsid w:val="00D634CB"/>
    <w:rsid w:val="00D63CE4"/>
    <w:rsid w:val="00D6553F"/>
    <w:rsid w:val="00D703B9"/>
    <w:rsid w:val="00D71476"/>
    <w:rsid w:val="00D72E61"/>
    <w:rsid w:val="00D7790E"/>
    <w:rsid w:val="00D8190C"/>
    <w:rsid w:val="00D86C5D"/>
    <w:rsid w:val="00D90E79"/>
    <w:rsid w:val="00D91943"/>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2AB"/>
    <w:rsid w:val="00E37E6E"/>
    <w:rsid w:val="00E523FC"/>
    <w:rsid w:val="00E6010E"/>
    <w:rsid w:val="00E6244C"/>
    <w:rsid w:val="00E63C97"/>
    <w:rsid w:val="00E75EC8"/>
    <w:rsid w:val="00E9101D"/>
    <w:rsid w:val="00E926ED"/>
    <w:rsid w:val="00E92A8F"/>
    <w:rsid w:val="00EA1B8A"/>
    <w:rsid w:val="00EA2478"/>
    <w:rsid w:val="00EA6C08"/>
    <w:rsid w:val="00EB34FD"/>
    <w:rsid w:val="00EC26FB"/>
    <w:rsid w:val="00ED7EBA"/>
    <w:rsid w:val="00EE0BBE"/>
    <w:rsid w:val="00EE55B1"/>
    <w:rsid w:val="00EF180A"/>
    <w:rsid w:val="00EF3496"/>
    <w:rsid w:val="00EF7679"/>
    <w:rsid w:val="00F04304"/>
    <w:rsid w:val="00F05817"/>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768417"/>
  <w15:docId w15:val="{97878A01-DD53-6846-B8DC-85D7A381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7517CF"/>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517CF"/>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CE4E19"/>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CE4E19"/>
    <w:pPr>
      <w:tabs>
        <w:tab w:val="right" w:leader="dot" w:pos="9350"/>
      </w:tabs>
      <w:spacing w:before="60" w:after="60"/>
      <w:ind w:left="240"/>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7517CF"/>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7517CF"/>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fo-mpo.gc.ca/csas-sccs/contact-contactez-eng.htm" TargetMode="External"/><Relationship Id="rId13" Type="http://schemas.openxmlformats.org/officeDocument/2006/relationships/hyperlink" Target="http://www.dfo-mpo.gc.ca/Csas-sccs/publications/resdocs-docrech/2013/2013_042-eng.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fo-mpo.gc.ca/csas-sccs/process-processus/Translation-Traduction-eng.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dfo-mpo.gc.ca/Library/33312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ntra.dfo-mpo.gc.ca/home_e.htm/GuidePol/Templates-Gabarits/Templates-Gabarits-eng.html"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fo-mpo.gc.ca/csas-sccs/contact-contactez-fra.htm" TargetMode="External"/><Relationship Id="rId14" Type="http://schemas.openxmlformats.org/officeDocument/2006/relationships/hyperlink" Target="http://www.tbs-sct.gc.ca/ws-nw/wa-aw/index-eng.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68DE3-7A36-E447-B40F-AF960D9F4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C:\Users\RondeauI\Desktop\Templates\2014\RES2014_nnn-eng.dotx</Template>
  <TotalTime>0</TotalTime>
  <Pages>5</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7446</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Sean C. Anderson</cp:lastModifiedBy>
  <cp:revision>3</cp:revision>
  <cp:lastPrinted>2012-12-20T15:14:00Z</cp:lastPrinted>
  <dcterms:created xsi:type="dcterms:W3CDTF">2018-06-11T17:19:00Z</dcterms:created>
  <dcterms:modified xsi:type="dcterms:W3CDTF">2018-06-11T17:19:00Z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ies>
</file>